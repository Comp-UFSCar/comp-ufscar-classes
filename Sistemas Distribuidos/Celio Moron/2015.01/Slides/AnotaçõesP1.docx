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CC840" w14:textId="5E591E23" w:rsidR="00FE46B0" w:rsidRPr="00BB39CA" w:rsidRDefault="006872AB">
      <w:pPr>
        <w:pStyle w:val="Title"/>
      </w:pPr>
      <w:r w:rsidRPr="00BB39CA">
        <w:t>Sistemas Distribuídos</w:t>
      </w:r>
    </w:p>
    <w:p w14:paraId="160B02D7" w14:textId="65C84F94" w:rsidR="00FE46B0" w:rsidRPr="00BB39CA" w:rsidRDefault="006872AB">
      <w:pPr>
        <w:pStyle w:val="Heading1"/>
      </w:pPr>
      <w:r w:rsidRPr="00BB39CA">
        <w:t>Fundamentos</w:t>
      </w:r>
    </w:p>
    <w:p w14:paraId="1B9C5FBF" w14:textId="77777777" w:rsidR="00E4391A" w:rsidRPr="00BB39CA" w:rsidRDefault="008746DC" w:rsidP="008746DC">
      <w:pPr>
        <w:pStyle w:val="NoSpacing"/>
        <w:rPr>
          <w:lang w:val="pt-BR"/>
        </w:rPr>
      </w:pPr>
      <w:r w:rsidRPr="00BB39CA">
        <w:rPr>
          <w:rStyle w:val="Heading2Char"/>
          <w:lang w:val="pt-BR"/>
        </w:rPr>
        <w:t>Sistemas Distribuídos</w:t>
      </w:r>
    </w:p>
    <w:p w14:paraId="20575F58" w14:textId="3A2BE7E5" w:rsidR="008746DC" w:rsidRPr="00BB39CA" w:rsidRDefault="00E4391A" w:rsidP="008746DC">
      <w:pPr>
        <w:pStyle w:val="NoSpacing"/>
        <w:rPr>
          <w:lang w:val="pt-BR"/>
        </w:rPr>
      </w:pPr>
      <w:r w:rsidRPr="00BB39CA">
        <w:rPr>
          <w:lang w:val="pt-BR"/>
        </w:rPr>
        <w:t>C</w:t>
      </w:r>
      <w:r w:rsidR="008746DC" w:rsidRPr="00BB39CA">
        <w:rPr>
          <w:lang w:val="pt-BR"/>
        </w:rPr>
        <w:t>oleção de processadores fracamente acoplados interconectados por uma rede de comunicação.</w:t>
      </w:r>
    </w:p>
    <w:p w14:paraId="6ED9FBBB" w14:textId="4F556CCA" w:rsidR="008746DC" w:rsidRPr="00BB39CA" w:rsidRDefault="008746DC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>Não compartilham memória: cada processador tem sua própria memória local;</w:t>
      </w:r>
    </w:p>
    <w:p w14:paraId="059A9E21" w14:textId="0E746F03" w:rsidR="008746DC" w:rsidRPr="00BB39CA" w:rsidRDefault="008746DC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>Não compartilham relógio (</w:t>
      </w:r>
      <w:r w:rsidRPr="00BB39CA">
        <w:rPr>
          <w:i/>
          <w:lang w:val="pt-BR"/>
        </w:rPr>
        <w:t>clock</w:t>
      </w:r>
      <w:r w:rsidRPr="00BB39CA">
        <w:rPr>
          <w:lang w:val="pt-BR"/>
        </w:rPr>
        <w:t>)</w:t>
      </w:r>
      <w:r w:rsidR="00EC673B" w:rsidRPr="00BB39CA">
        <w:rPr>
          <w:lang w:val="pt-BR"/>
        </w:rPr>
        <w:t>;</w:t>
      </w:r>
    </w:p>
    <w:p w14:paraId="2BA3DD1F" w14:textId="6AE0726B" w:rsidR="008746DC" w:rsidRPr="00BB39CA" w:rsidRDefault="008746DC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>Processadores se comunicam entre si por meio de redes de comunicação:</w:t>
      </w:r>
    </w:p>
    <w:p w14:paraId="3FCC3AB5" w14:textId="3FFCDDAD" w:rsidR="008746DC" w:rsidRPr="00BB39CA" w:rsidRDefault="008746DC" w:rsidP="00FF41A5">
      <w:pPr>
        <w:pStyle w:val="NoSpacing"/>
        <w:numPr>
          <w:ilvl w:val="1"/>
          <w:numId w:val="16"/>
        </w:numPr>
        <w:rPr>
          <w:lang w:val="pt-BR"/>
        </w:rPr>
      </w:pPr>
      <w:r w:rsidRPr="00BB39CA">
        <w:rPr>
          <w:lang w:val="pt-BR"/>
        </w:rPr>
        <w:t>Do ponto de vista de um processador específico em um sistema distribuído:</w:t>
      </w:r>
    </w:p>
    <w:p w14:paraId="2FC4BC2F" w14:textId="57DE00B0" w:rsidR="008746DC" w:rsidRPr="00BB39CA" w:rsidRDefault="008746DC" w:rsidP="00FF41A5">
      <w:pPr>
        <w:pStyle w:val="NoSpacing"/>
        <w:numPr>
          <w:ilvl w:val="2"/>
          <w:numId w:val="16"/>
        </w:numPr>
        <w:rPr>
          <w:lang w:val="pt-BR"/>
        </w:rPr>
      </w:pPr>
      <w:r w:rsidRPr="00BB39CA">
        <w:rPr>
          <w:lang w:val="pt-BR"/>
        </w:rPr>
        <w:t xml:space="preserve">os demais processadores e seus recursos são </w:t>
      </w:r>
      <w:r w:rsidRPr="00BB39CA">
        <w:rPr>
          <w:b/>
          <w:lang w:val="pt-BR"/>
        </w:rPr>
        <w:t>remotos</w:t>
      </w:r>
    </w:p>
    <w:p w14:paraId="727A3AEE" w14:textId="005507B8" w:rsidR="008746DC" w:rsidRPr="00BB39CA" w:rsidRDefault="008746DC" w:rsidP="00FF41A5">
      <w:pPr>
        <w:pStyle w:val="NoSpacing"/>
        <w:numPr>
          <w:ilvl w:val="2"/>
          <w:numId w:val="16"/>
        </w:numPr>
        <w:rPr>
          <w:lang w:val="pt-BR"/>
        </w:rPr>
      </w:pPr>
      <w:r w:rsidRPr="00BB39CA">
        <w:rPr>
          <w:lang w:val="pt-BR"/>
        </w:rPr>
        <w:t xml:space="preserve">seus próprios recursos são </w:t>
      </w:r>
      <w:r w:rsidRPr="00BB39CA">
        <w:rPr>
          <w:b/>
          <w:lang w:val="pt-BR"/>
        </w:rPr>
        <w:t>locais</w:t>
      </w:r>
    </w:p>
    <w:p w14:paraId="4A6B0A88" w14:textId="4B7D67CA" w:rsidR="008746DC" w:rsidRPr="00BB39CA" w:rsidRDefault="00EC673B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>Processadores podem variar em tamanho e função;</w:t>
      </w:r>
    </w:p>
    <w:p w14:paraId="44A424A3" w14:textId="149B15B8" w:rsidR="00EC673B" w:rsidRPr="00BB39CA" w:rsidRDefault="00EC673B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>Podem incluir: pequenos microprocessadores, estações de trabalho, minicomputadores e grandes sistemas de computação de uso geral;</w:t>
      </w:r>
    </w:p>
    <w:p w14:paraId="11EDF2F5" w14:textId="492F744C" w:rsidR="00EC673B" w:rsidRPr="00BB39CA" w:rsidRDefault="00EC673B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>Processadores são designados por diferentes nomes, como:</w:t>
      </w:r>
    </w:p>
    <w:p w14:paraId="35B07B3B" w14:textId="1E11F270" w:rsidR="00EC673B" w:rsidRPr="00BB39CA" w:rsidRDefault="00FF41A5" w:rsidP="00FF41A5">
      <w:pPr>
        <w:pStyle w:val="NoSpacing"/>
        <w:numPr>
          <w:ilvl w:val="1"/>
          <w:numId w:val="16"/>
        </w:numPr>
        <w:rPr>
          <w:lang w:val="pt-BR"/>
        </w:rPr>
      </w:pPr>
      <w:r w:rsidRPr="00BB39CA">
        <w:rPr>
          <w:i/>
          <w:lang w:val="pt-BR"/>
        </w:rPr>
        <w:t>s</w:t>
      </w:r>
      <w:r w:rsidR="00EC673B" w:rsidRPr="00BB39CA">
        <w:rPr>
          <w:i/>
          <w:lang w:val="pt-BR"/>
        </w:rPr>
        <w:t xml:space="preserve">ites, nós, computadores, máquinas, host, </w:t>
      </w:r>
      <w:r w:rsidR="00EC673B" w:rsidRPr="00BB39CA">
        <w:rPr>
          <w:lang w:val="pt-BR"/>
        </w:rPr>
        <w:t>dependendo do contexto:</w:t>
      </w:r>
    </w:p>
    <w:p w14:paraId="2B95E827" w14:textId="1A758A3C" w:rsidR="00EC673B" w:rsidRPr="00BB39CA" w:rsidRDefault="00FF41A5" w:rsidP="00FF41A5">
      <w:pPr>
        <w:pStyle w:val="NoSpacing"/>
        <w:numPr>
          <w:ilvl w:val="2"/>
          <w:numId w:val="16"/>
        </w:numPr>
        <w:rPr>
          <w:lang w:val="pt-BR"/>
        </w:rPr>
      </w:pPr>
      <w:r w:rsidRPr="00BB39CA">
        <w:rPr>
          <w:i/>
          <w:lang w:val="pt-BR"/>
        </w:rPr>
        <w:t>S</w:t>
      </w:r>
      <w:r w:rsidR="00EC673B" w:rsidRPr="00BB39CA">
        <w:rPr>
          <w:i/>
          <w:lang w:val="pt-BR"/>
        </w:rPr>
        <w:t>ite</w:t>
      </w:r>
      <w:r w:rsidR="00EC673B" w:rsidRPr="00BB39CA">
        <w:rPr>
          <w:lang w:val="pt-BR"/>
        </w:rPr>
        <w:t xml:space="preserve"> é usado para indicar a localização de uma máquina;</w:t>
      </w:r>
    </w:p>
    <w:p w14:paraId="545BB4DA" w14:textId="2EEB24C6" w:rsidR="00EC673B" w:rsidRPr="00BB39CA" w:rsidRDefault="00FF41A5" w:rsidP="00FF41A5">
      <w:pPr>
        <w:pStyle w:val="NoSpacing"/>
        <w:numPr>
          <w:ilvl w:val="2"/>
          <w:numId w:val="16"/>
        </w:numPr>
        <w:rPr>
          <w:lang w:val="pt-BR"/>
        </w:rPr>
      </w:pPr>
      <w:r w:rsidRPr="00BB39CA">
        <w:rPr>
          <w:i/>
          <w:lang w:val="pt-BR"/>
        </w:rPr>
        <w:t>H</w:t>
      </w:r>
      <w:r w:rsidR="00EC673B" w:rsidRPr="00BB39CA">
        <w:rPr>
          <w:i/>
          <w:lang w:val="pt-BR"/>
        </w:rPr>
        <w:t>ost</w:t>
      </w:r>
      <w:r w:rsidR="00EC673B" w:rsidRPr="00BB39CA">
        <w:rPr>
          <w:lang w:val="pt-BR"/>
        </w:rPr>
        <w:t xml:space="preserve"> é usado para referenciar um Sistema específico no site;</w:t>
      </w:r>
    </w:p>
    <w:p w14:paraId="36F5D08F" w14:textId="13380724" w:rsidR="00EC673B" w:rsidRPr="00BB39CA" w:rsidRDefault="00FF41A5" w:rsidP="00FF41A5">
      <w:pPr>
        <w:pStyle w:val="NoSpacing"/>
        <w:numPr>
          <w:ilvl w:val="2"/>
          <w:numId w:val="16"/>
        </w:numPr>
        <w:rPr>
          <w:lang w:val="pt-BR"/>
        </w:rPr>
      </w:pPr>
      <w:r w:rsidRPr="00BB39CA">
        <w:rPr>
          <w:i/>
          <w:lang w:val="pt-BR"/>
        </w:rPr>
        <w:t>S</w:t>
      </w:r>
      <w:r w:rsidR="00EC673B" w:rsidRPr="00BB39CA">
        <w:rPr>
          <w:i/>
          <w:lang w:val="pt-BR"/>
        </w:rPr>
        <w:t>ervidor</w:t>
      </w:r>
      <w:r w:rsidR="00EC673B" w:rsidRPr="00BB39CA">
        <w:rPr>
          <w:lang w:val="pt-BR"/>
        </w:rPr>
        <w:t xml:space="preserve"> é um host que tem um recurso que outro host, o cliente gostaria de usar;</w:t>
      </w:r>
    </w:p>
    <w:p w14:paraId="6496DD60" w14:textId="4F69A0CF" w:rsidR="00EC673B" w:rsidRPr="00BB39CA" w:rsidRDefault="00EC673B" w:rsidP="00FF41A5">
      <w:pPr>
        <w:pStyle w:val="NoSpacing"/>
        <w:numPr>
          <w:ilvl w:val="0"/>
          <w:numId w:val="16"/>
        </w:numPr>
        <w:rPr>
          <w:lang w:val="pt-BR"/>
        </w:rPr>
      </w:pPr>
      <w:r w:rsidRPr="00BB39CA">
        <w:rPr>
          <w:lang w:val="pt-BR"/>
        </w:rPr>
        <w:t xml:space="preserve">O propósito de um sistema distribuído é fornecer um ambiente </w:t>
      </w:r>
      <w:r w:rsidRPr="00BB39CA">
        <w:rPr>
          <w:b/>
          <w:lang w:val="pt-BR"/>
        </w:rPr>
        <w:t>eficiente</w:t>
      </w:r>
      <w:r w:rsidRPr="00BB39CA">
        <w:rPr>
          <w:lang w:val="pt-BR"/>
        </w:rPr>
        <w:t xml:space="preserve"> e </w:t>
      </w:r>
      <w:r w:rsidRPr="00BB39CA">
        <w:rPr>
          <w:b/>
          <w:lang w:val="pt-BR"/>
        </w:rPr>
        <w:t>conveniente</w:t>
      </w:r>
      <w:r w:rsidRPr="00BB39CA">
        <w:rPr>
          <w:lang w:val="pt-BR"/>
        </w:rPr>
        <w:t xml:space="preserve"> para esse compartilhamento de recursos</w:t>
      </w:r>
      <w:r w:rsidR="005F2442" w:rsidRPr="00BB39CA">
        <w:rPr>
          <w:lang w:val="pt-BR"/>
        </w:rPr>
        <w:t>;</w:t>
      </w:r>
    </w:p>
    <w:p w14:paraId="1DB58422" w14:textId="77777777" w:rsidR="005F2442" w:rsidRPr="00BB39CA" w:rsidRDefault="005F2442" w:rsidP="008746DC">
      <w:pPr>
        <w:pStyle w:val="NoSpacing"/>
        <w:rPr>
          <w:lang w:val="pt-BR"/>
        </w:rPr>
      </w:pPr>
    </w:p>
    <w:p w14:paraId="64E0C11E" w14:textId="673CCFD6" w:rsidR="005F2442" w:rsidRPr="00BB39CA" w:rsidRDefault="005F2442" w:rsidP="008746DC">
      <w:pPr>
        <w:pStyle w:val="NoSpacing"/>
        <w:rPr>
          <w:lang w:val="pt-BR"/>
        </w:rPr>
      </w:pPr>
      <w:r w:rsidRPr="00BB39CA">
        <w:rPr>
          <w:rStyle w:val="Heading2Char"/>
          <w:lang w:val="pt-BR"/>
        </w:rPr>
        <w:t>Vantagens dos Sistemas Distribuídos</w:t>
      </w:r>
    </w:p>
    <w:p w14:paraId="53854BE5" w14:textId="6BE10F28" w:rsidR="005F2442" w:rsidRPr="00BB39CA" w:rsidRDefault="005F2442" w:rsidP="005C31B0">
      <w:pPr>
        <w:pStyle w:val="NoSpacing"/>
        <w:rPr>
          <w:lang w:val="pt-BR"/>
        </w:rPr>
      </w:pPr>
      <w:r w:rsidRPr="005C31B0">
        <w:rPr>
          <w:rStyle w:val="Heading3Char"/>
          <w:lang w:val="pt-BR"/>
        </w:rPr>
        <w:t>Compartilhamento de recursos</w:t>
      </w:r>
      <w:r w:rsidRPr="00BB39CA">
        <w:rPr>
          <w:lang w:val="pt-BR"/>
        </w:rPr>
        <w:t>: usuários em um site podem utilizar recursos disponíveis em outro site;</w:t>
      </w:r>
    </w:p>
    <w:p w14:paraId="22B6938F" w14:textId="7FD65FB4" w:rsidR="005F2442" w:rsidRPr="00BB39CA" w:rsidRDefault="00080CFA" w:rsidP="008746DC">
      <w:pPr>
        <w:pStyle w:val="NoSpacing"/>
        <w:rPr>
          <w:lang w:val="pt-BR"/>
        </w:rPr>
      </w:pPr>
      <w:r w:rsidRPr="00BB39CA">
        <w:rPr>
          <w:lang w:val="pt-BR"/>
        </w:rPr>
        <w:tab/>
      </w:r>
      <w:r w:rsidR="005F2442" w:rsidRPr="00BB39CA">
        <w:rPr>
          <w:lang w:val="pt-BR"/>
        </w:rPr>
        <w:t>Ex: Um usuário no site A pode estar usando uma impressora a laser disponível apenas no site B enquanto um usuário no site B pode acessar um arquivo que reside em A</w:t>
      </w:r>
    </w:p>
    <w:p w14:paraId="759622D5" w14:textId="5DBED49C" w:rsidR="005F2442" w:rsidRPr="00BB39CA" w:rsidRDefault="00080CFA" w:rsidP="008746DC">
      <w:pPr>
        <w:pStyle w:val="NoSpacing"/>
        <w:rPr>
          <w:lang w:val="pt-BR"/>
        </w:rPr>
      </w:pPr>
      <w:r w:rsidRPr="00BB39CA">
        <w:rPr>
          <w:lang w:val="pt-BR"/>
        </w:rPr>
        <w:tab/>
      </w:r>
      <w:r w:rsidR="005F2442" w:rsidRPr="00BB39CA">
        <w:rPr>
          <w:lang w:val="pt-BR"/>
        </w:rPr>
        <w:t xml:space="preserve">Em Geral, o </w:t>
      </w:r>
      <w:r w:rsidR="005F2442" w:rsidRPr="00BB39CA">
        <w:rPr>
          <w:b/>
          <w:lang w:val="pt-BR"/>
        </w:rPr>
        <w:t>compartilhamento de recursos</w:t>
      </w:r>
      <w:r w:rsidR="005F2442" w:rsidRPr="00BB39CA">
        <w:rPr>
          <w:lang w:val="pt-BR"/>
        </w:rPr>
        <w:t xml:space="preserve"> em um sistema distribuído fornece mecanismos para:</w:t>
      </w:r>
    </w:p>
    <w:p w14:paraId="4DB9D723" w14:textId="7BC210E3" w:rsidR="005F2442" w:rsidRPr="00BB39CA" w:rsidRDefault="00080CFA" w:rsidP="00080CFA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C</w:t>
      </w:r>
      <w:r w:rsidR="005F2442" w:rsidRPr="00BB39CA">
        <w:rPr>
          <w:lang w:val="pt-BR"/>
        </w:rPr>
        <w:t>ompartilhar arquivos em sites remotos</w:t>
      </w:r>
      <w:r w:rsidR="005125B1" w:rsidRPr="00BB39CA">
        <w:rPr>
          <w:lang w:val="pt-BR"/>
        </w:rPr>
        <w:t>;</w:t>
      </w:r>
    </w:p>
    <w:p w14:paraId="4638282B" w14:textId="583AC7B2" w:rsidR="005F2442" w:rsidRPr="00BB39CA" w:rsidRDefault="00080CFA" w:rsidP="00080CFA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P</w:t>
      </w:r>
      <w:r w:rsidR="005F2442" w:rsidRPr="00BB39CA">
        <w:rPr>
          <w:lang w:val="pt-BR"/>
        </w:rPr>
        <w:t>rocessar informações em um banco de dados distribuído</w:t>
      </w:r>
      <w:r w:rsidR="005125B1" w:rsidRPr="00BB39CA">
        <w:rPr>
          <w:lang w:val="pt-BR"/>
        </w:rPr>
        <w:t>;</w:t>
      </w:r>
    </w:p>
    <w:p w14:paraId="46E07C6E" w14:textId="7C0C210A" w:rsidR="005F2442" w:rsidRPr="00BB39CA" w:rsidRDefault="00080CFA" w:rsidP="00080CFA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I</w:t>
      </w:r>
      <w:r w:rsidR="005F2442" w:rsidRPr="00BB39CA">
        <w:rPr>
          <w:lang w:val="pt-BR"/>
        </w:rPr>
        <w:t>mprimir arquivos em locais remotos</w:t>
      </w:r>
      <w:r w:rsidR="005125B1" w:rsidRPr="00BB39CA">
        <w:rPr>
          <w:lang w:val="pt-BR"/>
        </w:rPr>
        <w:t>;</w:t>
      </w:r>
    </w:p>
    <w:p w14:paraId="7CC8C4B1" w14:textId="0D08E81E" w:rsidR="005F2442" w:rsidRDefault="00080CFA" w:rsidP="00080CFA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U</w:t>
      </w:r>
      <w:r w:rsidR="005F2442" w:rsidRPr="00BB39CA">
        <w:rPr>
          <w:lang w:val="pt-BR"/>
        </w:rPr>
        <w:t>sar dispositivos de hardware especializados remotos</w:t>
      </w:r>
      <w:r w:rsidR="005125B1" w:rsidRPr="00BB39CA">
        <w:rPr>
          <w:lang w:val="pt-BR"/>
        </w:rPr>
        <w:t>;</w:t>
      </w:r>
    </w:p>
    <w:p w14:paraId="17B1C63C" w14:textId="77777777" w:rsidR="00024E39" w:rsidRPr="00BB39CA" w:rsidRDefault="00024E39" w:rsidP="00080CFA">
      <w:pPr>
        <w:pStyle w:val="NoSpacing"/>
        <w:numPr>
          <w:ilvl w:val="2"/>
          <w:numId w:val="17"/>
        </w:numPr>
        <w:rPr>
          <w:lang w:val="pt-BR"/>
        </w:rPr>
      </w:pPr>
    </w:p>
    <w:p w14:paraId="27E138F6" w14:textId="2C03F736" w:rsidR="00095B8A" w:rsidRPr="00BB39CA" w:rsidRDefault="00095B8A" w:rsidP="005C31B0">
      <w:pPr>
        <w:pStyle w:val="NoSpacing"/>
        <w:rPr>
          <w:lang w:val="pt-BR"/>
        </w:rPr>
      </w:pPr>
      <w:r w:rsidRPr="005C31B0">
        <w:rPr>
          <w:rStyle w:val="Heading3Char"/>
          <w:lang w:val="pt-BR"/>
        </w:rPr>
        <w:t>Velocidade de computação</w:t>
      </w:r>
      <w:r w:rsidRPr="00BB39CA">
        <w:rPr>
          <w:lang w:val="pt-BR"/>
        </w:rPr>
        <w:t xml:space="preserve">: </w:t>
      </w:r>
    </w:p>
    <w:p w14:paraId="65ACD5E6" w14:textId="5BC303D6" w:rsidR="00095B8A" w:rsidRPr="00BB39CA" w:rsidRDefault="00095B8A" w:rsidP="006C790A">
      <w:pPr>
        <w:pStyle w:val="NoSpacing"/>
        <w:numPr>
          <w:ilvl w:val="0"/>
          <w:numId w:val="17"/>
        </w:numPr>
        <w:rPr>
          <w:lang w:val="pt-BR"/>
        </w:rPr>
      </w:pPr>
      <w:r w:rsidRPr="00BB39CA">
        <w:rPr>
          <w:lang w:val="pt-BR"/>
        </w:rPr>
        <w:lastRenderedPageBreak/>
        <w:t>Se determinada computação puder ser particionada em uma série de subcomputações que executam concorrentemente</w:t>
      </w:r>
      <w:r w:rsidR="00B40B2A" w:rsidRPr="00BB39CA">
        <w:rPr>
          <w:lang w:val="pt-BR"/>
        </w:rPr>
        <w:t>:</w:t>
      </w:r>
    </w:p>
    <w:p w14:paraId="177AF1C1" w14:textId="2815DD42" w:rsidR="00095B8A" w:rsidRPr="00BB39CA" w:rsidRDefault="00B40B2A" w:rsidP="006C790A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U</w:t>
      </w:r>
      <w:r w:rsidR="00095B8A" w:rsidRPr="00BB39CA">
        <w:rPr>
          <w:lang w:val="pt-BR"/>
        </w:rPr>
        <w:t>m sistema distribuído possibilitará a distribuição da computação entre vários sites</w:t>
      </w:r>
      <w:r w:rsidR="005125B1" w:rsidRPr="00BB39CA">
        <w:rPr>
          <w:lang w:val="pt-BR"/>
        </w:rPr>
        <w:t>;</w:t>
      </w:r>
    </w:p>
    <w:p w14:paraId="0297E3C7" w14:textId="684C0946" w:rsidR="00095B8A" w:rsidRPr="00BB39CA" w:rsidRDefault="00B40B2A" w:rsidP="006C790A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P</w:t>
      </w:r>
      <w:r w:rsidR="00095B8A" w:rsidRPr="00BB39CA">
        <w:rPr>
          <w:lang w:val="pt-BR"/>
        </w:rPr>
        <w:t>ermite executar cálculos de forma concorrente</w:t>
      </w:r>
      <w:r w:rsidR="005125B1" w:rsidRPr="00BB39CA">
        <w:rPr>
          <w:lang w:val="pt-BR"/>
        </w:rPr>
        <w:t>;</w:t>
      </w:r>
    </w:p>
    <w:p w14:paraId="0D65832B" w14:textId="3D585E87" w:rsidR="00095B8A" w:rsidRPr="00BB39CA" w:rsidRDefault="00B40B2A" w:rsidP="006C790A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P</w:t>
      </w:r>
      <w:r w:rsidR="00095B8A" w:rsidRPr="00BB39CA">
        <w:rPr>
          <w:lang w:val="pt-BR"/>
        </w:rPr>
        <w:t xml:space="preserve">ermite obter maior </w:t>
      </w:r>
      <w:r w:rsidR="00095B8A" w:rsidRPr="00BB39CA">
        <w:rPr>
          <w:b/>
          <w:lang w:val="pt-BR"/>
        </w:rPr>
        <w:t>velocidade de computação</w:t>
      </w:r>
      <w:r w:rsidR="005125B1" w:rsidRPr="00BB39CA">
        <w:rPr>
          <w:b/>
          <w:lang w:val="pt-BR"/>
        </w:rPr>
        <w:t>;</w:t>
      </w:r>
    </w:p>
    <w:p w14:paraId="14131EB7" w14:textId="07D2AE50" w:rsidR="00095B8A" w:rsidRPr="00BB39CA" w:rsidRDefault="00095B8A" w:rsidP="006C790A">
      <w:pPr>
        <w:pStyle w:val="NoSpacing"/>
        <w:numPr>
          <w:ilvl w:val="0"/>
          <w:numId w:val="17"/>
        </w:numPr>
        <w:rPr>
          <w:lang w:val="pt-BR"/>
        </w:rPr>
      </w:pPr>
      <w:r w:rsidRPr="00BB39CA">
        <w:rPr>
          <w:lang w:val="pt-BR"/>
        </w:rPr>
        <w:t>Se determinado site estiver sobrecarregado de jobs, alguns deles podem ser movidos para outros sites menos carregados</w:t>
      </w:r>
      <w:r w:rsidR="0098043B" w:rsidRPr="00BB39CA">
        <w:rPr>
          <w:lang w:val="pt-BR"/>
        </w:rPr>
        <w:t>:</w:t>
      </w:r>
    </w:p>
    <w:p w14:paraId="20363130" w14:textId="250CBDDC" w:rsidR="00095B8A" w:rsidRDefault="00263302" w:rsidP="006C790A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E</w:t>
      </w:r>
      <w:r w:rsidR="00095B8A" w:rsidRPr="00BB39CA">
        <w:rPr>
          <w:lang w:val="pt-BR"/>
        </w:rPr>
        <w:t xml:space="preserve">sse movimento de Jobs é chamado de </w:t>
      </w:r>
      <w:r w:rsidR="00095B8A" w:rsidRPr="00BB39CA">
        <w:rPr>
          <w:b/>
          <w:lang w:val="pt-BR"/>
        </w:rPr>
        <w:t>compartilhamento de carga</w:t>
      </w:r>
      <w:r w:rsidR="005125B1" w:rsidRPr="00BB39CA">
        <w:rPr>
          <w:lang w:val="pt-BR"/>
        </w:rPr>
        <w:t>;</w:t>
      </w:r>
    </w:p>
    <w:p w14:paraId="1393B829" w14:textId="77777777" w:rsidR="00024E39" w:rsidRPr="00BB39CA" w:rsidRDefault="00024E39" w:rsidP="00024E39">
      <w:pPr>
        <w:pStyle w:val="NoSpacing"/>
        <w:rPr>
          <w:lang w:val="pt-BR"/>
        </w:rPr>
      </w:pPr>
    </w:p>
    <w:p w14:paraId="29A343C2" w14:textId="2689D616" w:rsidR="005F2442" w:rsidRPr="00BB39CA" w:rsidRDefault="005125B1" w:rsidP="005C31B0">
      <w:pPr>
        <w:pStyle w:val="NoSpacing"/>
        <w:rPr>
          <w:lang w:val="pt-BR"/>
        </w:rPr>
      </w:pPr>
      <w:r w:rsidRPr="005C31B0">
        <w:rPr>
          <w:rStyle w:val="Heading3Char"/>
          <w:lang w:val="pt-BR"/>
        </w:rPr>
        <w:t>Confiabilidade</w:t>
      </w:r>
      <w:r w:rsidRPr="00BB39CA">
        <w:rPr>
          <w:lang w:val="pt-BR"/>
        </w:rPr>
        <w:t>:</w:t>
      </w:r>
    </w:p>
    <w:p w14:paraId="6CD4BA77" w14:textId="72793B1F" w:rsidR="005125B1" w:rsidRPr="00BB39CA" w:rsidRDefault="00D70056" w:rsidP="008A7C5E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S</w:t>
      </w:r>
      <w:r w:rsidR="005125B1" w:rsidRPr="00BB39CA">
        <w:rPr>
          <w:lang w:val="pt-BR"/>
        </w:rPr>
        <w:t>e um site falhar em um sistema distribuído, os sites restantes poderão continuar operando</w:t>
      </w:r>
      <w:r w:rsidR="00DD2D60" w:rsidRPr="00BB39CA">
        <w:rPr>
          <w:lang w:val="pt-BR"/>
        </w:rPr>
        <w:t>:</w:t>
      </w:r>
    </w:p>
    <w:p w14:paraId="670ACF69" w14:textId="52355B56" w:rsidR="005125B1" w:rsidRPr="00BB39CA" w:rsidRDefault="005125B1" w:rsidP="008A7C5E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se o sistema é composto por múltiplas instalações autônomas, a falha de uma delas não deverá afetar o resto</w:t>
      </w:r>
      <w:r w:rsidR="004A133D" w:rsidRPr="00BB39CA">
        <w:rPr>
          <w:lang w:val="pt-BR"/>
        </w:rPr>
        <w:t>;</w:t>
      </w:r>
    </w:p>
    <w:p w14:paraId="01205631" w14:textId="1739B434" w:rsidR="005125B1" w:rsidRPr="00BB39CA" w:rsidRDefault="005125B1" w:rsidP="008A7C5E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se o sistema for composto por máquinas pequenas, cada uma responsável por alguma função crítica, então uma falha poderá interromper a operação do sistema inteiro</w:t>
      </w:r>
      <w:r w:rsidR="004A133D" w:rsidRPr="00BB39CA">
        <w:rPr>
          <w:lang w:val="pt-BR"/>
        </w:rPr>
        <w:t>;</w:t>
      </w:r>
    </w:p>
    <w:p w14:paraId="4A099DA1" w14:textId="5F8B3F4D" w:rsidR="005125B1" w:rsidRDefault="00C47B58" w:rsidP="00C47B58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E</w:t>
      </w:r>
      <w:r w:rsidR="005125B1" w:rsidRPr="00BB39CA">
        <w:rPr>
          <w:lang w:val="pt-BR"/>
        </w:rPr>
        <w:t xml:space="preserve">m geral, com redundância suficiente (no hardware e nos dados), o sistema pode continuar a operação, mesmo </w:t>
      </w:r>
      <w:r w:rsidR="00930044" w:rsidRPr="00BB39CA">
        <w:rPr>
          <w:lang w:val="pt-BR"/>
        </w:rPr>
        <w:t>se alguns sites tiverem falhado;</w:t>
      </w:r>
    </w:p>
    <w:p w14:paraId="2B94AEC3" w14:textId="77777777" w:rsidR="00024E39" w:rsidRPr="00BB39CA" w:rsidRDefault="00024E39" w:rsidP="00024E39">
      <w:pPr>
        <w:pStyle w:val="NoSpacing"/>
        <w:rPr>
          <w:lang w:val="pt-BR"/>
        </w:rPr>
      </w:pPr>
    </w:p>
    <w:p w14:paraId="4379A8EB" w14:textId="7751FBA8" w:rsidR="00930044" w:rsidRPr="005C31B0" w:rsidRDefault="00930044" w:rsidP="005C31B0">
      <w:pPr>
        <w:pStyle w:val="Heading3"/>
      </w:pPr>
      <w:r w:rsidRPr="005C31B0">
        <w:rPr>
          <w:rStyle w:val="IntenseEmphasis"/>
          <w:rFonts w:asciiTheme="majorHAnsi" w:eastAsiaTheme="majorEastAsia" w:hAnsiTheme="majorHAnsi" w:cstheme="majorBidi"/>
          <w:b w:val="0"/>
          <w:bCs w:val="0"/>
          <w:i w:val="0"/>
          <w:iCs w:val="0"/>
          <w:color w:val="auto"/>
          <w:sz w:val="28"/>
          <w:szCs w:val="28"/>
        </w:rPr>
        <w:t>Comunicação</w:t>
      </w:r>
    </w:p>
    <w:p w14:paraId="75EBEC86" w14:textId="490BC17A" w:rsidR="00930044" w:rsidRPr="00BB39CA" w:rsidRDefault="00D70056" w:rsidP="002A6AE7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Q</w:t>
      </w:r>
      <w:r w:rsidR="00930044" w:rsidRPr="00BB39CA">
        <w:rPr>
          <w:lang w:val="pt-BR"/>
        </w:rPr>
        <w:t>uando vários sites estão conectados uns aos outros por uma rede de comunicação, os usuários de diferentes sites têm a oportunidade de trocar informações;</w:t>
      </w:r>
    </w:p>
    <w:p w14:paraId="0BD10B51" w14:textId="796C8AC1" w:rsidR="00930044" w:rsidRPr="00BB39CA" w:rsidRDefault="00D70056" w:rsidP="002A6AE7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>E</w:t>
      </w:r>
      <w:r w:rsidR="00930044" w:rsidRPr="00BB39CA">
        <w:rPr>
          <w:lang w:val="pt-BR"/>
        </w:rPr>
        <w:t>m um baixo nível, mensagens são trocadas entre os sistemas</w:t>
      </w:r>
    </w:p>
    <w:p w14:paraId="2DC44D48" w14:textId="246F84B2" w:rsidR="00930044" w:rsidRPr="00BB39CA" w:rsidRDefault="00D70056" w:rsidP="002A6AE7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C</w:t>
      </w:r>
      <w:r w:rsidR="00930044" w:rsidRPr="00BB39CA">
        <w:rPr>
          <w:lang w:val="pt-BR"/>
        </w:rPr>
        <w:t>om troca de mensagens, toda funcionalidade de alto nível encontrada em sistemas independentes pode ser expandida para incluir o sistema distribuído;</w:t>
      </w:r>
    </w:p>
    <w:p w14:paraId="63F0F062" w14:textId="75E91884" w:rsidR="00930044" w:rsidRPr="00BB39CA" w:rsidRDefault="00D70056" w:rsidP="002A6AE7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T</w:t>
      </w:r>
      <w:r w:rsidR="00930044" w:rsidRPr="00BB39CA">
        <w:rPr>
          <w:lang w:val="pt-BR"/>
        </w:rPr>
        <w:t>ais funções incluem:</w:t>
      </w:r>
    </w:p>
    <w:p w14:paraId="5408DF21" w14:textId="5EC94524" w:rsidR="00930044" w:rsidRPr="00BB39CA" w:rsidRDefault="002A6AE7" w:rsidP="002A6AE7">
      <w:pPr>
        <w:pStyle w:val="NoSpacing"/>
        <w:numPr>
          <w:ilvl w:val="3"/>
          <w:numId w:val="17"/>
        </w:numPr>
        <w:rPr>
          <w:lang w:val="pt-BR"/>
        </w:rPr>
      </w:pPr>
      <w:r w:rsidRPr="00BB39CA">
        <w:rPr>
          <w:lang w:val="pt-BR"/>
        </w:rPr>
        <w:t>T</w:t>
      </w:r>
      <w:r w:rsidR="00930044" w:rsidRPr="00BB39CA">
        <w:rPr>
          <w:lang w:val="pt-BR"/>
        </w:rPr>
        <w:t>ransferência de arquivos, login, email, navegação pela internet e RPC</w:t>
      </w:r>
      <w:r w:rsidR="007E4821" w:rsidRPr="00BB39CA">
        <w:rPr>
          <w:lang w:val="pt-BR"/>
        </w:rPr>
        <w:t>;</w:t>
      </w:r>
    </w:p>
    <w:p w14:paraId="233AAEAB" w14:textId="0C061B94" w:rsidR="00930044" w:rsidRDefault="002A6AE7" w:rsidP="002A6AE7">
      <w:pPr>
        <w:pStyle w:val="NoSpacing"/>
        <w:numPr>
          <w:ilvl w:val="3"/>
          <w:numId w:val="17"/>
        </w:numPr>
        <w:rPr>
          <w:lang w:val="pt-BR"/>
        </w:rPr>
      </w:pPr>
      <w:r w:rsidRPr="00BB39CA">
        <w:rPr>
          <w:lang w:val="pt-BR"/>
        </w:rPr>
        <w:t>E</w:t>
      </w:r>
      <w:r w:rsidR="00930044" w:rsidRPr="00BB39CA">
        <w:rPr>
          <w:lang w:val="pt-BR"/>
        </w:rPr>
        <w:t>ssas funções podem ser executadas através de grandes distâncias</w:t>
      </w:r>
      <w:r w:rsidR="007E4821" w:rsidRPr="00BB39CA">
        <w:rPr>
          <w:lang w:val="pt-BR"/>
        </w:rPr>
        <w:t>.</w:t>
      </w:r>
    </w:p>
    <w:p w14:paraId="371AECCE" w14:textId="77777777" w:rsidR="00024E39" w:rsidRPr="00BB39CA" w:rsidRDefault="00024E39" w:rsidP="00024E39">
      <w:pPr>
        <w:pStyle w:val="NoSpacing"/>
        <w:rPr>
          <w:lang w:val="pt-BR"/>
        </w:rPr>
      </w:pPr>
    </w:p>
    <w:p w14:paraId="379576F7" w14:textId="34A87834" w:rsidR="000A7145" w:rsidRPr="00BB39CA" w:rsidRDefault="000A7145" w:rsidP="005C31B0">
      <w:pPr>
        <w:pStyle w:val="NoSpacing"/>
        <w:rPr>
          <w:lang w:val="pt-BR"/>
        </w:rPr>
      </w:pPr>
      <w:r w:rsidRPr="005C31B0">
        <w:rPr>
          <w:rStyle w:val="Heading3Char"/>
          <w:lang w:val="pt-BR"/>
        </w:rPr>
        <w:t>Consequências</w:t>
      </w:r>
      <w:r w:rsidRPr="00BB39CA">
        <w:rPr>
          <w:lang w:val="pt-BR"/>
        </w:rPr>
        <w:t>:</w:t>
      </w:r>
    </w:p>
    <w:p w14:paraId="6E239B5E" w14:textId="77777777" w:rsidR="00A15667" w:rsidRPr="00BB39CA" w:rsidRDefault="000A7145" w:rsidP="00CE0E98">
      <w:pPr>
        <w:pStyle w:val="NoSpacing"/>
        <w:numPr>
          <w:ilvl w:val="1"/>
          <w:numId w:val="17"/>
        </w:numPr>
        <w:rPr>
          <w:lang w:val="pt-BR"/>
        </w:rPr>
      </w:pPr>
      <w:r w:rsidRPr="00BB39CA">
        <w:rPr>
          <w:lang w:val="pt-BR"/>
        </w:rPr>
        <w:t xml:space="preserve">As vantagens dos sistemas distribuídos resultaram em uma tendência em toda indústria em direção do </w:t>
      </w:r>
      <w:r w:rsidRPr="00BB39CA">
        <w:rPr>
          <w:b/>
          <w:lang w:val="pt-BR"/>
        </w:rPr>
        <w:t>downsizing</w:t>
      </w:r>
      <w:r w:rsidRPr="00BB39CA">
        <w:rPr>
          <w:lang w:val="pt-BR"/>
        </w:rPr>
        <w:t xml:space="preserve">: </w:t>
      </w:r>
    </w:p>
    <w:p w14:paraId="01FB8A7C" w14:textId="76C23C0D" w:rsidR="000A7145" w:rsidRPr="00BB39CA" w:rsidRDefault="005C2246" w:rsidP="00A15667">
      <w:pPr>
        <w:pStyle w:val="NoSpacing"/>
        <w:numPr>
          <w:ilvl w:val="2"/>
          <w:numId w:val="17"/>
        </w:numPr>
        <w:rPr>
          <w:lang w:val="pt-BR"/>
        </w:rPr>
      </w:pPr>
      <w:r w:rsidRPr="00BB39CA">
        <w:rPr>
          <w:lang w:val="pt-BR"/>
        </w:rPr>
        <w:t>M</w:t>
      </w:r>
      <w:r w:rsidR="000A7145" w:rsidRPr="00BB39CA">
        <w:rPr>
          <w:lang w:val="pt-BR"/>
        </w:rPr>
        <w:t>uitas empresas estão substituindo seus mainframes por redes de estações de trabalho ou computadores pessoa</w:t>
      </w:r>
      <w:r w:rsidR="001E0D04" w:rsidRPr="00BB39CA">
        <w:rPr>
          <w:lang w:val="pt-BR"/>
        </w:rPr>
        <w:t>i</w:t>
      </w:r>
      <w:r w:rsidR="000A7145" w:rsidRPr="00BB39CA">
        <w:rPr>
          <w:lang w:val="pt-BR"/>
        </w:rPr>
        <w:t>s:</w:t>
      </w:r>
    </w:p>
    <w:p w14:paraId="1F5FBB10" w14:textId="24CAB86C" w:rsidR="000A7145" w:rsidRPr="00BB39CA" w:rsidRDefault="00521A70" w:rsidP="009B5518">
      <w:pPr>
        <w:pStyle w:val="NoSpacing"/>
        <w:numPr>
          <w:ilvl w:val="3"/>
          <w:numId w:val="17"/>
        </w:numPr>
        <w:rPr>
          <w:lang w:val="pt-BR"/>
        </w:rPr>
      </w:pPr>
      <w:r w:rsidRPr="00BB39CA">
        <w:rPr>
          <w:lang w:val="pt-BR"/>
        </w:rPr>
        <w:t>M</w:t>
      </w:r>
      <w:r w:rsidR="000A7145" w:rsidRPr="00BB39CA">
        <w:rPr>
          <w:lang w:val="pt-BR"/>
        </w:rPr>
        <w:t>ais retorno do investimento (melhor funcionalidade pelo custo)</w:t>
      </w:r>
      <w:r w:rsidR="00902CB6" w:rsidRPr="00BB39CA">
        <w:rPr>
          <w:lang w:val="pt-BR"/>
        </w:rPr>
        <w:t>;</w:t>
      </w:r>
    </w:p>
    <w:p w14:paraId="7390C205" w14:textId="7AAC891D" w:rsidR="000A7145" w:rsidRPr="00BB39CA" w:rsidRDefault="00521A70" w:rsidP="009B5518">
      <w:pPr>
        <w:pStyle w:val="NoSpacing"/>
        <w:numPr>
          <w:ilvl w:val="3"/>
          <w:numId w:val="17"/>
        </w:numPr>
        <w:rPr>
          <w:lang w:val="pt-BR"/>
        </w:rPr>
      </w:pPr>
      <w:r w:rsidRPr="00BB39CA">
        <w:rPr>
          <w:lang w:val="pt-BR"/>
        </w:rPr>
        <w:t>M</w:t>
      </w:r>
      <w:r w:rsidR="000A7145" w:rsidRPr="00BB39CA">
        <w:rPr>
          <w:lang w:val="pt-BR"/>
        </w:rPr>
        <w:t>ais flexibilidade na localização de recursos e expansão das instalações</w:t>
      </w:r>
      <w:r w:rsidR="00902CB6" w:rsidRPr="00BB39CA">
        <w:rPr>
          <w:lang w:val="pt-BR"/>
        </w:rPr>
        <w:t>;</w:t>
      </w:r>
    </w:p>
    <w:p w14:paraId="7C27FC88" w14:textId="002F8128" w:rsidR="000A7145" w:rsidRPr="00BB39CA" w:rsidRDefault="00521A70" w:rsidP="009B5518">
      <w:pPr>
        <w:pStyle w:val="NoSpacing"/>
        <w:numPr>
          <w:ilvl w:val="3"/>
          <w:numId w:val="17"/>
        </w:numPr>
        <w:rPr>
          <w:lang w:val="pt-BR"/>
        </w:rPr>
      </w:pPr>
      <w:r w:rsidRPr="00BB39CA">
        <w:rPr>
          <w:lang w:val="pt-BR"/>
        </w:rPr>
        <w:t>M</w:t>
      </w:r>
      <w:r w:rsidR="000A7145" w:rsidRPr="00BB39CA">
        <w:rPr>
          <w:lang w:val="pt-BR"/>
        </w:rPr>
        <w:t>elhores interfaces de usuário e manutenção mais fácil</w:t>
      </w:r>
      <w:r w:rsidR="00902CB6" w:rsidRPr="00BB39CA">
        <w:rPr>
          <w:lang w:val="pt-BR"/>
        </w:rPr>
        <w:t>.</w:t>
      </w:r>
    </w:p>
    <w:p w14:paraId="3773B4D4" w14:textId="60136488" w:rsidR="00110308" w:rsidRPr="00BB39CA" w:rsidRDefault="00110308" w:rsidP="008746DC">
      <w:pPr>
        <w:pStyle w:val="NoSpacing"/>
        <w:rPr>
          <w:lang w:val="pt-BR"/>
        </w:rPr>
      </w:pPr>
    </w:p>
    <w:p w14:paraId="30163C48" w14:textId="2CCC5084" w:rsidR="00110308" w:rsidRPr="00BB39CA" w:rsidRDefault="00110308" w:rsidP="008746DC">
      <w:pPr>
        <w:pStyle w:val="NoSpacing"/>
        <w:rPr>
          <w:lang w:val="pt-BR"/>
        </w:rPr>
      </w:pPr>
      <w:r w:rsidRPr="005C31B0">
        <w:rPr>
          <w:rStyle w:val="Heading2Char"/>
          <w:lang w:val="pt-BR"/>
        </w:rPr>
        <w:t>Tipos de Sistemas Operacionais Distribuídos</w:t>
      </w:r>
      <w:r w:rsidRPr="00BB39CA">
        <w:rPr>
          <w:lang w:val="pt-BR"/>
        </w:rPr>
        <w:t>:</w:t>
      </w:r>
    </w:p>
    <w:p w14:paraId="2ECDEB65" w14:textId="42E643E0" w:rsidR="00110308" w:rsidRPr="00BB39CA" w:rsidRDefault="00110308" w:rsidP="0033245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t>Duas categorias gerais de sistemas operacionais baseados em rede:</w:t>
      </w:r>
    </w:p>
    <w:p w14:paraId="183D0DFF" w14:textId="73C3A315" w:rsidR="00110308" w:rsidRPr="00BB39CA" w:rsidRDefault="00110308" w:rsidP="00024E39">
      <w:pPr>
        <w:pStyle w:val="Heading3"/>
      </w:pPr>
      <w:r w:rsidRPr="00BB39CA">
        <w:t xml:space="preserve">Sistemas </w:t>
      </w:r>
      <w:r w:rsidR="00A81411" w:rsidRPr="00BB39CA">
        <w:t xml:space="preserve">Operacionais de Rede </w:t>
      </w:r>
    </w:p>
    <w:p w14:paraId="093248FB" w14:textId="468277BD" w:rsidR="00110308" w:rsidRPr="00BB39CA" w:rsidRDefault="007249AC" w:rsidP="00024E3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lastRenderedPageBreak/>
        <w:t>M</w:t>
      </w:r>
      <w:r w:rsidR="00110308" w:rsidRPr="00BB39CA">
        <w:rPr>
          <w:lang w:val="pt-BR"/>
        </w:rPr>
        <w:t>ais simples de implementar</w:t>
      </w:r>
    </w:p>
    <w:p w14:paraId="0A9626E1" w14:textId="7355C6B8" w:rsidR="00110308" w:rsidRPr="00BB39CA" w:rsidRDefault="007249AC" w:rsidP="00024E3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t>M</w:t>
      </w:r>
      <w:r w:rsidR="00110308" w:rsidRPr="00BB39CA">
        <w:rPr>
          <w:lang w:val="pt-BR"/>
        </w:rPr>
        <w:t>ais difíceis para os usuários acessarem e utilizarem os recursos</w:t>
      </w:r>
    </w:p>
    <w:p w14:paraId="1B7EFF93" w14:textId="6A95F1EF" w:rsidR="00343AA9" w:rsidRPr="00BB39CA" w:rsidRDefault="00343AA9" w:rsidP="00024E3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t>F</w:t>
      </w:r>
      <w:r w:rsidRPr="00BB39CA">
        <w:rPr>
          <w:lang w:val="pt-BR"/>
        </w:rPr>
        <w:t>ornece um ambiente no qual os usuários podem acessar recursos remotos</w:t>
      </w:r>
      <w:r w:rsidR="00885086" w:rsidRPr="00BB39CA">
        <w:rPr>
          <w:lang w:val="pt-BR"/>
        </w:rPr>
        <w:t>:</w:t>
      </w:r>
    </w:p>
    <w:p w14:paraId="16207259" w14:textId="59B2EEBA" w:rsidR="00343AA9" w:rsidRPr="00BB39CA" w:rsidRDefault="007249AC" w:rsidP="00024E39">
      <w:pPr>
        <w:pStyle w:val="NoSpacing"/>
        <w:numPr>
          <w:ilvl w:val="1"/>
          <w:numId w:val="18"/>
        </w:numPr>
        <w:rPr>
          <w:lang w:val="pt-BR"/>
        </w:rPr>
      </w:pPr>
      <w:r w:rsidRPr="00BB39CA">
        <w:rPr>
          <w:lang w:val="pt-BR"/>
        </w:rPr>
        <w:t>E</w:t>
      </w:r>
      <w:r w:rsidR="00343AA9" w:rsidRPr="00BB39CA">
        <w:rPr>
          <w:lang w:val="pt-BR"/>
        </w:rPr>
        <w:t>fetuando login na máquina remot</w:t>
      </w:r>
      <w:r w:rsidR="006A78F0" w:rsidRPr="00BB39CA">
        <w:rPr>
          <w:lang w:val="pt-BR"/>
        </w:rPr>
        <w:t>a</w:t>
      </w:r>
      <w:r w:rsidR="00885086" w:rsidRPr="00BB39CA">
        <w:rPr>
          <w:lang w:val="pt-BR"/>
        </w:rPr>
        <w:t xml:space="preserve"> apropriada, ou</w:t>
      </w:r>
    </w:p>
    <w:p w14:paraId="259A6336" w14:textId="5C61ABAA" w:rsidR="00343AA9" w:rsidRPr="00BB39CA" w:rsidRDefault="007249AC" w:rsidP="00024E39">
      <w:pPr>
        <w:pStyle w:val="NoSpacing"/>
        <w:numPr>
          <w:ilvl w:val="1"/>
          <w:numId w:val="18"/>
        </w:numPr>
        <w:rPr>
          <w:lang w:val="pt-BR"/>
        </w:rPr>
      </w:pPr>
      <w:r w:rsidRPr="00BB39CA">
        <w:rPr>
          <w:lang w:val="pt-BR"/>
        </w:rPr>
        <w:t>T</w:t>
      </w:r>
      <w:r w:rsidR="00343AA9" w:rsidRPr="00BB39CA">
        <w:rPr>
          <w:lang w:val="pt-BR"/>
        </w:rPr>
        <w:t>ransferindo dados da máquina remota para suas próprias máquinas</w:t>
      </w:r>
      <w:r w:rsidR="00885086" w:rsidRPr="00BB39CA">
        <w:rPr>
          <w:lang w:val="pt-BR"/>
        </w:rPr>
        <w:t>.</w:t>
      </w:r>
    </w:p>
    <w:p w14:paraId="6D9F3CB9" w14:textId="1CC40005" w:rsidR="00343AA9" w:rsidRPr="00BB39CA" w:rsidRDefault="00343AA9" w:rsidP="00024E3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t>Os usuários devem estar cientes da multiplicidade de máquinas</w:t>
      </w:r>
    </w:p>
    <w:p w14:paraId="765C9E90" w14:textId="77777777" w:rsidR="00184B6E" w:rsidRPr="00BB39CA" w:rsidRDefault="00343AA9" w:rsidP="00024E3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t xml:space="preserve">Login remoto: </w:t>
      </w:r>
    </w:p>
    <w:p w14:paraId="6636517D" w14:textId="6E6C15E9" w:rsidR="00343AA9" w:rsidRPr="00BB39CA" w:rsidRDefault="009C686A" w:rsidP="00024E39">
      <w:pPr>
        <w:pStyle w:val="NoSpacing"/>
        <w:numPr>
          <w:ilvl w:val="1"/>
          <w:numId w:val="18"/>
        </w:numPr>
        <w:rPr>
          <w:lang w:val="pt-BR"/>
        </w:rPr>
      </w:pPr>
      <w:r w:rsidRPr="00BB39CA">
        <w:rPr>
          <w:lang w:val="pt-BR"/>
        </w:rPr>
        <w:t>U</w:t>
      </w:r>
      <w:r w:rsidR="00343AA9" w:rsidRPr="00BB39CA">
        <w:rPr>
          <w:lang w:val="pt-BR"/>
        </w:rPr>
        <w:t>ma importante função de um sistema operacional de rede é permitir que usuários efetuem login remotamente em outro computador</w:t>
      </w:r>
      <w:r w:rsidR="0066662E" w:rsidRPr="00BB39CA">
        <w:rPr>
          <w:lang w:val="pt-BR"/>
        </w:rPr>
        <w:t>;</w:t>
      </w:r>
    </w:p>
    <w:p w14:paraId="45ADB8BB" w14:textId="77777777" w:rsidR="006C3984" w:rsidRPr="00BB39CA" w:rsidRDefault="0066662E" w:rsidP="00024E39">
      <w:pPr>
        <w:pStyle w:val="NoSpacing"/>
        <w:numPr>
          <w:ilvl w:val="0"/>
          <w:numId w:val="18"/>
        </w:numPr>
        <w:rPr>
          <w:lang w:val="pt-BR"/>
        </w:rPr>
      </w:pPr>
      <w:r w:rsidRPr="00BB39CA">
        <w:rPr>
          <w:lang w:val="pt-BR"/>
        </w:rPr>
        <w:t xml:space="preserve">Transferência de arquivos remotos: </w:t>
      </w:r>
    </w:p>
    <w:p w14:paraId="6F892426" w14:textId="2F76D562" w:rsidR="0066662E" w:rsidRPr="00BB39CA" w:rsidRDefault="00BC5D5B" w:rsidP="00024E39">
      <w:pPr>
        <w:pStyle w:val="NoSpacing"/>
        <w:numPr>
          <w:ilvl w:val="1"/>
          <w:numId w:val="18"/>
        </w:numPr>
        <w:rPr>
          <w:lang w:val="pt-BR"/>
        </w:rPr>
      </w:pPr>
      <w:r w:rsidRPr="00BB39CA">
        <w:rPr>
          <w:lang w:val="pt-BR"/>
        </w:rPr>
        <w:t>O</w:t>
      </w:r>
      <w:r w:rsidR="0066662E" w:rsidRPr="00BB39CA">
        <w:rPr>
          <w:lang w:val="pt-BR"/>
        </w:rPr>
        <w:t>utra importante função de um sistema operacional de rede é fornecer mecanismos para a transferência de arquivos remotos de uma máquina para outra;</w:t>
      </w:r>
    </w:p>
    <w:p w14:paraId="0EBC9C97" w14:textId="3CCF31E5" w:rsidR="0066662E" w:rsidRPr="00BB39CA" w:rsidRDefault="0066662E" w:rsidP="00024E39">
      <w:pPr>
        <w:pStyle w:val="NoSpacing"/>
        <w:numPr>
          <w:ilvl w:val="1"/>
          <w:numId w:val="18"/>
        </w:numPr>
        <w:rPr>
          <w:lang w:val="pt-BR"/>
        </w:rPr>
      </w:pPr>
      <w:r w:rsidRPr="00BB39CA">
        <w:rPr>
          <w:lang w:val="pt-BR"/>
        </w:rPr>
        <w:t>Cada computador mantém seu próprio sistema de arquivos local;</w:t>
      </w:r>
    </w:p>
    <w:p w14:paraId="66127BD4" w14:textId="77777777" w:rsidR="008E1504" w:rsidRPr="00BB39CA" w:rsidRDefault="008E1504" w:rsidP="00343AA9">
      <w:pPr>
        <w:pStyle w:val="NoSpacing"/>
        <w:rPr>
          <w:lang w:val="pt-BR"/>
        </w:rPr>
      </w:pPr>
    </w:p>
    <w:p w14:paraId="2F0BCDC3" w14:textId="14F1CD11" w:rsidR="00110308" w:rsidRPr="00BB39CA" w:rsidRDefault="00110308" w:rsidP="004171FE">
      <w:pPr>
        <w:pStyle w:val="Heading3"/>
      </w:pPr>
      <w:r w:rsidRPr="00BB39CA">
        <w:t>Sis</w:t>
      </w:r>
      <w:r w:rsidR="004171FE">
        <w:t>temas Operacionais Distribuídos</w:t>
      </w:r>
    </w:p>
    <w:p w14:paraId="4547D855" w14:textId="20D1DC3C" w:rsidR="00110308" w:rsidRPr="00BB39CA" w:rsidRDefault="00F26638" w:rsidP="004171FE">
      <w:pPr>
        <w:pStyle w:val="NoSpacing"/>
        <w:numPr>
          <w:ilvl w:val="0"/>
          <w:numId w:val="19"/>
        </w:numPr>
        <w:rPr>
          <w:lang w:val="pt-BR"/>
        </w:rPr>
      </w:pPr>
      <w:r w:rsidRPr="00BB39CA">
        <w:rPr>
          <w:lang w:val="pt-BR"/>
        </w:rPr>
        <w:t>M</w:t>
      </w:r>
      <w:r w:rsidR="00110308" w:rsidRPr="00BB39CA">
        <w:rPr>
          <w:lang w:val="pt-BR"/>
        </w:rPr>
        <w:t>ais complexo de implementar</w:t>
      </w:r>
    </w:p>
    <w:p w14:paraId="6CEEC02D" w14:textId="34C99605" w:rsidR="00110308" w:rsidRPr="00BB39CA" w:rsidRDefault="00F26638" w:rsidP="004171FE">
      <w:pPr>
        <w:pStyle w:val="NoSpacing"/>
        <w:numPr>
          <w:ilvl w:val="0"/>
          <w:numId w:val="19"/>
        </w:numPr>
        <w:rPr>
          <w:lang w:val="pt-BR"/>
        </w:rPr>
      </w:pPr>
      <w:r w:rsidRPr="00BB39CA">
        <w:rPr>
          <w:lang w:val="pt-BR"/>
        </w:rPr>
        <w:t>M</w:t>
      </w:r>
      <w:r w:rsidR="00110308" w:rsidRPr="00BB39CA">
        <w:rPr>
          <w:lang w:val="pt-BR"/>
        </w:rPr>
        <w:t>ais fáceis para os usuários acessarem e utilizarem os recursos</w:t>
      </w:r>
    </w:p>
    <w:p w14:paraId="5E4A080A" w14:textId="0F45E9D5" w:rsidR="008E1504" w:rsidRPr="00BB39CA" w:rsidRDefault="008E1504" w:rsidP="004171FE">
      <w:pPr>
        <w:pStyle w:val="NoSpacing"/>
        <w:numPr>
          <w:ilvl w:val="0"/>
          <w:numId w:val="19"/>
        </w:numPr>
        <w:rPr>
          <w:lang w:val="pt-BR"/>
        </w:rPr>
      </w:pPr>
      <w:r w:rsidRPr="00BB39CA">
        <w:rPr>
          <w:lang w:val="pt-BR"/>
        </w:rPr>
        <w:t>Os usuários acessam recursos remotos da mesma forma que fazem com recursos locais (de forma transparente)</w:t>
      </w:r>
    </w:p>
    <w:p w14:paraId="364AEB01" w14:textId="1A01142E" w:rsidR="008E1504" w:rsidRPr="00BB39CA" w:rsidRDefault="008E1504" w:rsidP="004171FE">
      <w:pPr>
        <w:pStyle w:val="NoSpacing"/>
        <w:numPr>
          <w:ilvl w:val="0"/>
          <w:numId w:val="19"/>
        </w:numPr>
        <w:rPr>
          <w:lang w:val="pt-BR"/>
        </w:rPr>
      </w:pPr>
      <w:r w:rsidRPr="00BB39CA">
        <w:rPr>
          <w:lang w:val="pt-BR"/>
        </w:rPr>
        <w:t>A migração de dados e processos de um site para outro estão sob controle do sistema operacional distribuído</w:t>
      </w:r>
    </w:p>
    <w:p w14:paraId="74B81DF2" w14:textId="0432CB0B" w:rsidR="008E1504" w:rsidRPr="00BB39CA" w:rsidRDefault="00FF41A5" w:rsidP="004171FE">
      <w:pPr>
        <w:pStyle w:val="NoSpacing"/>
        <w:numPr>
          <w:ilvl w:val="0"/>
          <w:numId w:val="19"/>
        </w:numPr>
        <w:rPr>
          <w:lang w:val="pt-BR"/>
        </w:rPr>
      </w:pPr>
      <w:r w:rsidRPr="00BB39CA">
        <w:rPr>
          <w:lang w:val="pt-BR"/>
        </w:rPr>
        <w:t>M</w:t>
      </w:r>
      <w:r w:rsidR="008E1504" w:rsidRPr="00BB39CA">
        <w:rPr>
          <w:lang w:val="pt-BR"/>
        </w:rPr>
        <w:t>igração de dados</w:t>
      </w:r>
      <w:r w:rsidRPr="00BB39CA">
        <w:rPr>
          <w:lang w:val="pt-BR"/>
        </w:rPr>
        <w:t xml:space="preserve">: </w:t>
      </w:r>
    </w:p>
    <w:p w14:paraId="260E1010" w14:textId="41B87DDA" w:rsidR="00FF41A5" w:rsidRPr="00BB39CA" w:rsidRDefault="00FF41A5" w:rsidP="004171FE">
      <w:pPr>
        <w:pStyle w:val="NoSpacing"/>
        <w:numPr>
          <w:ilvl w:val="1"/>
          <w:numId w:val="19"/>
        </w:numPr>
        <w:rPr>
          <w:lang w:val="pt-BR"/>
        </w:rPr>
      </w:pPr>
      <w:r w:rsidRPr="00BB39CA">
        <w:rPr>
          <w:lang w:val="pt-BR"/>
        </w:rPr>
        <w:t>Usuário no site A deseja acessar dados que residem no site B:</w:t>
      </w:r>
    </w:p>
    <w:p w14:paraId="62A52B01" w14:textId="5EEBF540" w:rsidR="00FF41A5" w:rsidRPr="00BB39CA" w:rsidRDefault="00FF41A5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Transferir o arquivo inteiro para o site A (AFS):</w:t>
      </w:r>
    </w:p>
    <w:p w14:paraId="4568BAA9" w14:textId="49E8E2EC" w:rsidR="00FF41A5" w:rsidRPr="00BB39CA" w:rsidRDefault="00FF41A5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A partir daí todo acesso será local</w:t>
      </w:r>
      <w:r w:rsidR="00B56018" w:rsidRPr="00BB39CA">
        <w:rPr>
          <w:lang w:val="pt-BR"/>
        </w:rPr>
        <w:t>;</w:t>
      </w:r>
    </w:p>
    <w:p w14:paraId="2ADABBD1" w14:textId="09BF12CC" w:rsidR="00FF41A5" w:rsidRPr="00BB39CA" w:rsidRDefault="00FF41A5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Quando o usuário não precisar mais acessar o arquivo uma cóp</w:t>
      </w:r>
      <w:r w:rsidR="00627856" w:rsidRPr="00BB39CA">
        <w:rPr>
          <w:lang w:val="pt-BR"/>
        </w:rPr>
        <w:t>i</w:t>
      </w:r>
      <w:r w:rsidRPr="00BB39CA">
        <w:rPr>
          <w:lang w:val="pt-BR"/>
        </w:rPr>
        <w:t>a do mesmo será enviada de volta ao site B</w:t>
      </w:r>
      <w:r w:rsidR="00B56018" w:rsidRPr="00BB39CA">
        <w:rPr>
          <w:lang w:val="pt-BR"/>
        </w:rPr>
        <w:t>.</w:t>
      </w:r>
    </w:p>
    <w:p w14:paraId="01648E98" w14:textId="48B1D353" w:rsidR="00B56018" w:rsidRPr="00BB39CA" w:rsidRDefault="00B56018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Transferir apenas partes do arquivo para o site A (NFS e SMB)</w:t>
      </w:r>
    </w:p>
    <w:p w14:paraId="01E4FC5B" w14:textId="5E9A7280" w:rsidR="00B56018" w:rsidRPr="00BB39CA" w:rsidRDefault="00B56018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Se outra parte for necessária, outra transferência é feita;</w:t>
      </w:r>
    </w:p>
    <w:p w14:paraId="616E46AE" w14:textId="59BC2439" w:rsidR="00B56018" w:rsidRPr="00BB39CA" w:rsidRDefault="00B56018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Quando o usuário não precisar mais acessar o arquivo toda parte que foi modificada será enviada de volta ao site B.</w:t>
      </w:r>
    </w:p>
    <w:p w14:paraId="77135601" w14:textId="2C2229DF" w:rsidR="00A81411" w:rsidRPr="00BB39CA" w:rsidRDefault="003A0DCD" w:rsidP="004171FE">
      <w:pPr>
        <w:pStyle w:val="NoSpacing"/>
        <w:numPr>
          <w:ilvl w:val="0"/>
          <w:numId w:val="19"/>
        </w:numPr>
        <w:rPr>
          <w:lang w:val="pt-BR"/>
        </w:rPr>
      </w:pPr>
      <w:r w:rsidRPr="00BB39CA">
        <w:rPr>
          <w:lang w:val="pt-BR"/>
        </w:rPr>
        <w:t>Migração de Computação:</w:t>
      </w:r>
    </w:p>
    <w:p w14:paraId="6F550809" w14:textId="1D4FDB26" w:rsidR="003A0DCD" w:rsidRPr="00BB39CA" w:rsidRDefault="003A0DCD" w:rsidP="004171FE">
      <w:pPr>
        <w:pStyle w:val="NoSpacing"/>
        <w:numPr>
          <w:ilvl w:val="1"/>
          <w:numId w:val="19"/>
        </w:numPr>
        <w:rPr>
          <w:lang w:val="pt-BR"/>
        </w:rPr>
      </w:pPr>
      <w:r w:rsidRPr="00BB39CA">
        <w:rPr>
          <w:lang w:val="pt-BR"/>
        </w:rPr>
        <w:t>Em alguns casos, pode ser mais eficiente transferir a computação em vez dos dados;</w:t>
      </w:r>
    </w:p>
    <w:p w14:paraId="0D568F75" w14:textId="36C067C6" w:rsidR="003A0DCD" w:rsidRPr="00BB39CA" w:rsidRDefault="003A0DCD" w:rsidP="004171FE">
      <w:pPr>
        <w:pStyle w:val="NoSpacing"/>
        <w:numPr>
          <w:ilvl w:val="1"/>
          <w:numId w:val="19"/>
        </w:numPr>
        <w:rPr>
          <w:lang w:val="pt-BR"/>
        </w:rPr>
      </w:pPr>
      <w:r w:rsidRPr="00BB39CA">
        <w:rPr>
          <w:lang w:val="pt-BR"/>
        </w:rPr>
        <w:t>Se o tempo para transferir os dados for maior que o tempo para executar o comando remoto, o comando remoto deverá ser usado;</w:t>
      </w:r>
    </w:p>
    <w:p w14:paraId="1EE4488F" w14:textId="19AB6835" w:rsidR="003A0DCD" w:rsidRPr="00BB39CA" w:rsidRDefault="003A0DCD" w:rsidP="004171FE">
      <w:pPr>
        <w:pStyle w:val="NoSpacing"/>
        <w:numPr>
          <w:ilvl w:val="1"/>
          <w:numId w:val="19"/>
        </w:numPr>
        <w:rPr>
          <w:lang w:val="pt-BR"/>
        </w:rPr>
      </w:pPr>
      <w:r w:rsidRPr="00BB39CA">
        <w:rPr>
          <w:lang w:val="pt-BR"/>
        </w:rPr>
        <w:t>Alternativas:</w:t>
      </w:r>
    </w:p>
    <w:p w14:paraId="79B7C271" w14:textId="5D61377D" w:rsidR="003A0DCD" w:rsidRPr="00BB39CA" w:rsidRDefault="003A0DCD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Chamada de procedimento remoto (RPC);</w:t>
      </w:r>
    </w:p>
    <w:p w14:paraId="7BC581C6" w14:textId="1D51922B" w:rsidR="003A0DCD" w:rsidRPr="00BB39CA" w:rsidRDefault="003A0DCD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lastRenderedPageBreak/>
        <w:t>Envio de mensagens.</w:t>
      </w:r>
    </w:p>
    <w:p w14:paraId="6B6E4036" w14:textId="37FDAC06" w:rsidR="00EC00F2" w:rsidRPr="00BB39CA" w:rsidRDefault="00EC00F2" w:rsidP="004171FE">
      <w:pPr>
        <w:pStyle w:val="NoSpacing"/>
        <w:numPr>
          <w:ilvl w:val="1"/>
          <w:numId w:val="19"/>
        </w:numPr>
        <w:rPr>
          <w:lang w:val="pt-BR"/>
        </w:rPr>
      </w:pPr>
      <w:r w:rsidRPr="00BB39CA">
        <w:rPr>
          <w:lang w:val="pt-BR"/>
        </w:rPr>
        <w:t>Migração de processos:</w:t>
      </w:r>
    </w:p>
    <w:p w14:paraId="4B86F10A" w14:textId="6C0D9FCD" w:rsidR="00EC00F2" w:rsidRPr="00BB39CA" w:rsidRDefault="00EC00F2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É uma extensão lógica da migração de computação;</w:t>
      </w:r>
    </w:p>
    <w:p w14:paraId="6885B214" w14:textId="57DB3C13" w:rsidR="00EC00F2" w:rsidRPr="00BB39CA" w:rsidRDefault="00EC00F2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Pode ser vantajoso executar o processo inteiro, ou partes dele, em sites diferentes;</w:t>
      </w:r>
    </w:p>
    <w:p w14:paraId="7F5E1868" w14:textId="025BE676" w:rsidR="00EC00F2" w:rsidRPr="00BB39CA" w:rsidRDefault="00EC00F2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Vários motivos:</w:t>
      </w:r>
    </w:p>
    <w:p w14:paraId="5B2700F0" w14:textId="2E9A4043" w:rsidR="00EC00F2" w:rsidRPr="00BB39CA" w:rsidRDefault="00EC00F2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Balanceamento de carga;</w:t>
      </w:r>
    </w:p>
    <w:p w14:paraId="7106D806" w14:textId="3A9C42A9" w:rsidR="00EC00F2" w:rsidRPr="00BB39CA" w:rsidRDefault="00EC00F2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Aumento na velocidade de computação;</w:t>
      </w:r>
    </w:p>
    <w:p w14:paraId="2BBE324B" w14:textId="7F5C8412" w:rsidR="00EC00F2" w:rsidRPr="00BB39CA" w:rsidRDefault="00EC00F2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 xml:space="preserve">Preferência de </w:t>
      </w:r>
      <w:r w:rsidRPr="00BB39CA">
        <w:rPr>
          <w:i/>
          <w:lang w:val="pt-BR"/>
        </w:rPr>
        <w:t>hardware</w:t>
      </w:r>
      <w:r w:rsidRPr="00BB39CA">
        <w:rPr>
          <w:lang w:val="pt-BR"/>
        </w:rPr>
        <w:t>;</w:t>
      </w:r>
    </w:p>
    <w:p w14:paraId="40CC7976" w14:textId="76E94A0D" w:rsidR="00EC00F2" w:rsidRPr="00BB39CA" w:rsidRDefault="00EC00F2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 xml:space="preserve">Preferência de </w:t>
      </w:r>
      <w:r w:rsidRPr="00BB39CA">
        <w:rPr>
          <w:i/>
          <w:lang w:val="pt-BR"/>
        </w:rPr>
        <w:t>software;</w:t>
      </w:r>
    </w:p>
    <w:p w14:paraId="3FFA0D9E" w14:textId="3C4EC3E6" w:rsidR="00EC00F2" w:rsidRPr="00BB39CA" w:rsidRDefault="00EC00F2" w:rsidP="004171FE">
      <w:pPr>
        <w:pStyle w:val="NoSpacing"/>
        <w:numPr>
          <w:ilvl w:val="3"/>
          <w:numId w:val="19"/>
        </w:numPr>
        <w:rPr>
          <w:lang w:val="pt-BR"/>
        </w:rPr>
      </w:pPr>
      <w:r w:rsidRPr="00BB39CA">
        <w:rPr>
          <w:lang w:val="pt-BR"/>
        </w:rPr>
        <w:t>Acesso a dados.</w:t>
      </w:r>
    </w:p>
    <w:p w14:paraId="2978534C" w14:textId="53580B46" w:rsidR="00042048" w:rsidRPr="00BB39CA" w:rsidRDefault="00042048" w:rsidP="004171FE">
      <w:pPr>
        <w:pStyle w:val="NoSpacing"/>
        <w:numPr>
          <w:ilvl w:val="1"/>
          <w:numId w:val="19"/>
        </w:numPr>
        <w:rPr>
          <w:lang w:val="pt-BR"/>
        </w:rPr>
      </w:pPr>
      <w:r w:rsidRPr="00BB39CA">
        <w:rPr>
          <w:lang w:val="pt-BR"/>
        </w:rPr>
        <w:t>A Web tem muitos aspectos de um ambiente de computação distribuído:</w:t>
      </w:r>
    </w:p>
    <w:p w14:paraId="7DFC4E62" w14:textId="079AAA33" w:rsidR="00042048" w:rsidRPr="00BB39CA" w:rsidRDefault="00042048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Migração de dados: um cliente Web pode acessar arquivos em um servidor Web;</w:t>
      </w:r>
    </w:p>
    <w:p w14:paraId="25BABABD" w14:textId="539604A3" w:rsidR="00042048" w:rsidRPr="00BB39CA" w:rsidRDefault="00042048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Migração de computação: um cliente Web pode disparar uma operação de banco de dados em um servidor Web;</w:t>
      </w:r>
    </w:p>
    <w:p w14:paraId="55CA7923" w14:textId="4C2986A4" w:rsidR="00042048" w:rsidRPr="00BB39CA" w:rsidRDefault="00042048" w:rsidP="004171FE">
      <w:pPr>
        <w:pStyle w:val="NoSpacing"/>
        <w:numPr>
          <w:ilvl w:val="2"/>
          <w:numId w:val="19"/>
        </w:numPr>
        <w:rPr>
          <w:lang w:val="pt-BR"/>
        </w:rPr>
      </w:pPr>
      <w:r w:rsidRPr="00BB39CA">
        <w:rPr>
          <w:lang w:val="pt-BR"/>
        </w:rPr>
        <w:t>Migração de processos: applets java enviado de um servidor Web para um cliente Web, onde são executados.</w:t>
      </w:r>
    </w:p>
    <w:p w14:paraId="4E577D14" w14:textId="747F177B" w:rsidR="008B2453" w:rsidRDefault="008B2453" w:rsidP="008B2453">
      <w:pPr>
        <w:pStyle w:val="NoSpacing"/>
        <w:rPr>
          <w:lang w:val="pt-BR"/>
        </w:rPr>
      </w:pPr>
    </w:p>
    <w:p w14:paraId="04328A14" w14:textId="1DF837BD" w:rsidR="00684D84" w:rsidRDefault="00684D84" w:rsidP="008B2453">
      <w:pPr>
        <w:pStyle w:val="NoSpacing"/>
        <w:rPr>
          <w:lang w:val="pt-BR"/>
        </w:rPr>
      </w:pPr>
    </w:p>
    <w:p w14:paraId="77449AEC" w14:textId="77777777" w:rsidR="00684D84" w:rsidRDefault="00684D84" w:rsidP="008B2453">
      <w:pPr>
        <w:pStyle w:val="NoSpacing"/>
        <w:rPr>
          <w:lang w:val="pt-BR"/>
        </w:rPr>
      </w:pPr>
    </w:p>
    <w:p w14:paraId="19476574" w14:textId="77777777" w:rsidR="00684D84" w:rsidRDefault="00684D84" w:rsidP="008B2453">
      <w:pPr>
        <w:pStyle w:val="NoSpacing"/>
        <w:rPr>
          <w:lang w:val="pt-BR"/>
        </w:rPr>
      </w:pPr>
    </w:p>
    <w:p w14:paraId="54D0DF4E" w14:textId="77777777" w:rsidR="00684D84" w:rsidRDefault="00684D84" w:rsidP="008B2453">
      <w:pPr>
        <w:pStyle w:val="NoSpacing"/>
        <w:rPr>
          <w:lang w:val="pt-BR"/>
        </w:rPr>
      </w:pPr>
    </w:p>
    <w:p w14:paraId="1B4FA825" w14:textId="77777777" w:rsidR="00684D84" w:rsidRDefault="00684D84" w:rsidP="008B2453">
      <w:pPr>
        <w:pStyle w:val="NoSpacing"/>
        <w:rPr>
          <w:lang w:val="pt-BR"/>
        </w:rPr>
      </w:pPr>
    </w:p>
    <w:p w14:paraId="41C5541F" w14:textId="77777777" w:rsidR="00684D84" w:rsidRDefault="00684D84" w:rsidP="008B2453">
      <w:pPr>
        <w:pStyle w:val="NoSpacing"/>
        <w:rPr>
          <w:lang w:val="pt-BR"/>
        </w:rPr>
      </w:pPr>
    </w:p>
    <w:p w14:paraId="18B0FFA7" w14:textId="77777777" w:rsidR="00684D84" w:rsidRDefault="00684D84" w:rsidP="008B2453">
      <w:pPr>
        <w:pStyle w:val="NoSpacing"/>
        <w:rPr>
          <w:lang w:val="pt-BR"/>
        </w:rPr>
      </w:pPr>
    </w:p>
    <w:p w14:paraId="23D1B44B" w14:textId="77777777" w:rsidR="00684D84" w:rsidRDefault="00684D84" w:rsidP="008B2453">
      <w:pPr>
        <w:pStyle w:val="NoSpacing"/>
        <w:rPr>
          <w:lang w:val="pt-BR"/>
        </w:rPr>
      </w:pPr>
    </w:p>
    <w:p w14:paraId="69557B0D" w14:textId="77777777" w:rsidR="00684D84" w:rsidRDefault="00684D84" w:rsidP="008B2453">
      <w:pPr>
        <w:pStyle w:val="NoSpacing"/>
        <w:rPr>
          <w:lang w:val="pt-BR"/>
        </w:rPr>
      </w:pPr>
    </w:p>
    <w:p w14:paraId="1508BB4A" w14:textId="77777777" w:rsidR="00684D84" w:rsidRDefault="00684D84" w:rsidP="008B2453">
      <w:pPr>
        <w:pStyle w:val="NoSpacing"/>
        <w:rPr>
          <w:lang w:val="pt-BR"/>
        </w:rPr>
      </w:pPr>
    </w:p>
    <w:p w14:paraId="098B3DDC" w14:textId="77777777" w:rsidR="00684D84" w:rsidRDefault="00684D84" w:rsidP="008B2453">
      <w:pPr>
        <w:pStyle w:val="NoSpacing"/>
        <w:rPr>
          <w:lang w:val="pt-BR"/>
        </w:rPr>
      </w:pPr>
    </w:p>
    <w:p w14:paraId="0DDE1E70" w14:textId="77777777" w:rsidR="00684D84" w:rsidRDefault="00684D84" w:rsidP="008B2453">
      <w:pPr>
        <w:pStyle w:val="NoSpacing"/>
        <w:rPr>
          <w:lang w:val="pt-BR"/>
        </w:rPr>
      </w:pPr>
    </w:p>
    <w:p w14:paraId="59E11442" w14:textId="77777777" w:rsidR="00684D84" w:rsidRDefault="00684D84" w:rsidP="008B2453">
      <w:pPr>
        <w:pStyle w:val="NoSpacing"/>
        <w:rPr>
          <w:lang w:val="pt-BR"/>
        </w:rPr>
      </w:pPr>
    </w:p>
    <w:p w14:paraId="4D7B2BD8" w14:textId="77777777" w:rsidR="00684D84" w:rsidRDefault="00684D84" w:rsidP="008B2453">
      <w:pPr>
        <w:pStyle w:val="NoSpacing"/>
        <w:rPr>
          <w:lang w:val="pt-BR"/>
        </w:rPr>
      </w:pPr>
    </w:p>
    <w:p w14:paraId="0452AA9A" w14:textId="77777777" w:rsidR="00684D84" w:rsidRDefault="00684D84" w:rsidP="008B2453">
      <w:pPr>
        <w:pStyle w:val="NoSpacing"/>
        <w:rPr>
          <w:lang w:val="pt-BR"/>
        </w:rPr>
      </w:pPr>
    </w:p>
    <w:p w14:paraId="51AF1BDD" w14:textId="77777777" w:rsidR="00684D84" w:rsidRDefault="00684D84" w:rsidP="008B2453">
      <w:pPr>
        <w:pStyle w:val="NoSpacing"/>
        <w:rPr>
          <w:lang w:val="pt-BR"/>
        </w:rPr>
      </w:pPr>
    </w:p>
    <w:p w14:paraId="0DF5B01E" w14:textId="77777777" w:rsidR="00684D84" w:rsidRDefault="00684D84" w:rsidP="008B2453">
      <w:pPr>
        <w:pStyle w:val="NoSpacing"/>
        <w:rPr>
          <w:lang w:val="pt-BR"/>
        </w:rPr>
      </w:pPr>
    </w:p>
    <w:p w14:paraId="580E9562" w14:textId="77777777" w:rsidR="00684D84" w:rsidRDefault="00684D84" w:rsidP="008B2453">
      <w:pPr>
        <w:pStyle w:val="NoSpacing"/>
        <w:rPr>
          <w:lang w:val="pt-BR"/>
        </w:rPr>
      </w:pPr>
    </w:p>
    <w:p w14:paraId="7D6CF82A" w14:textId="77777777" w:rsidR="00684D84" w:rsidRDefault="00684D84" w:rsidP="008B2453">
      <w:pPr>
        <w:pStyle w:val="NoSpacing"/>
        <w:rPr>
          <w:lang w:val="pt-BR"/>
        </w:rPr>
      </w:pPr>
    </w:p>
    <w:p w14:paraId="38449847" w14:textId="77777777" w:rsidR="00684D84" w:rsidRDefault="00684D84" w:rsidP="008B2453">
      <w:pPr>
        <w:pStyle w:val="NoSpacing"/>
        <w:rPr>
          <w:lang w:val="pt-BR"/>
        </w:rPr>
      </w:pPr>
    </w:p>
    <w:p w14:paraId="00C68429" w14:textId="77777777" w:rsidR="00684D84" w:rsidRDefault="00684D84" w:rsidP="008B2453">
      <w:pPr>
        <w:pStyle w:val="NoSpacing"/>
        <w:rPr>
          <w:lang w:val="pt-BR"/>
        </w:rPr>
      </w:pPr>
    </w:p>
    <w:p w14:paraId="616CBEF7" w14:textId="77777777" w:rsidR="00684D84" w:rsidRDefault="00684D84" w:rsidP="008B2453">
      <w:pPr>
        <w:pStyle w:val="NoSpacing"/>
        <w:rPr>
          <w:lang w:val="pt-BR"/>
        </w:rPr>
      </w:pPr>
    </w:p>
    <w:p w14:paraId="25D3A309" w14:textId="77777777" w:rsidR="00684D84" w:rsidRDefault="00684D84" w:rsidP="008B2453">
      <w:pPr>
        <w:pStyle w:val="NoSpacing"/>
        <w:rPr>
          <w:lang w:val="pt-BR"/>
        </w:rPr>
      </w:pPr>
    </w:p>
    <w:p w14:paraId="5CD26C64" w14:textId="77777777" w:rsidR="00684D84" w:rsidRDefault="00684D84" w:rsidP="008B2453">
      <w:pPr>
        <w:pStyle w:val="NoSpacing"/>
        <w:rPr>
          <w:lang w:val="pt-BR"/>
        </w:rPr>
      </w:pPr>
    </w:p>
    <w:p w14:paraId="4F1B95B1" w14:textId="77777777" w:rsidR="00684D84" w:rsidRDefault="00684D84" w:rsidP="008B2453">
      <w:pPr>
        <w:pStyle w:val="NoSpacing"/>
        <w:rPr>
          <w:lang w:val="pt-BR"/>
        </w:rPr>
      </w:pPr>
    </w:p>
    <w:p w14:paraId="7CE621D4" w14:textId="77777777" w:rsidR="00684D84" w:rsidRDefault="00684D84" w:rsidP="008B2453">
      <w:pPr>
        <w:pStyle w:val="NoSpacing"/>
        <w:rPr>
          <w:lang w:val="pt-BR"/>
        </w:rPr>
      </w:pPr>
    </w:p>
    <w:p w14:paraId="459B7DDC" w14:textId="77777777" w:rsidR="00684D84" w:rsidRDefault="00684D84" w:rsidP="008B2453">
      <w:pPr>
        <w:pStyle w:val="NoSpacing"/>
        <w:rPr>
          <w:lang w:val="pt-BR"/>
        </w:rPr>
      </w:pPr>
    </w:p>
    <w:p w14:paraId="6C440B23" w14:textId="77777777" w:rsidR="00684D84" w:rsidRDefault="00684D84" w:rsidP="008B2453">
      <w:pPr>
        <w:pStyle w:val="NoSpacing"/>
        <w:rPr>
          <w:lang w:val="pt-BR"/>
        </w:rPr>
      </w:pPr>
    </w:p>
    <w:p w14:paraId="0B67021E" w14:textId="77777777" w:rsidR="00684D84" w:rsidRDefault="00684D84" w:rsidP="008B2453">
      <w:pPr>
        <w:pStyle w:val="NoSpacing"/>
        <w:rPr>
          <w:lang w:val="pt-BR"/>
        </w:rPr>
      </w:pPr>
    </w:p>
    <w:p w14:paraId="64C6C1FB" w14:textId="77777777" w:rsidR="00684D84" w:rsidRDefault="00684D84" w:rsidP="008B2453">
      <w:pPr>
        <w:pStyle w:val="NoSpacing"/>
        <w:rPr>
          <w:lang w:val="pt-BR"/>
        </w:rPr>
      </w:pPr>
    </w:p>
    <w:p w14:paraId="2F6FCB6B" w14:textId="77777777" w:rsidR="00684D84" w:rsidRDefault="00684D84" w:rsidP="008B2453">
      <w:pPr>
        <w:pStyle w:val="NoSpacing"/>
        <w:rPr>
          <w:lang w:val="pt-BR"/>
        </w:rPr>
      </w:pPr>
    </w:p>
    <w:p w14:paraId="7F898E83" w14:textId="77777777" w:rsidR="00684D84" w:rsidRDefault="00684D84" w:rsidP="008B2453">
      <w:pPr>
        <w:pStyle w:val="NoSpacing"/>
        <w:rPr>
          <w:lang w:val="pt-BR"/>
        </w:rPr>
      </w:pPr>
    </w:p>
    <w:p w14:paraId="642304C2" w14:textId="77777777" w:rsidR="00684D84" w:rsidRDefault="00684D84" w:rsidP="008B2453">
      <w:pPr>
        <w:pStyle w:val="NoSpacing"/>
        <w:rPr>
          <w:lang w:val="pt-BR"/>
        </w:rPr>
      </w:pPr>
    </w:p>
    <w:p w14:paraId="1BD180D7" w14:textId="77777777" w:rsidR="00684D84" w:rsidRDefault="00684D84" w:rsidP="008B2453">
      <w:pPr>
        <w:pStyle w:val="NoSpacing"/>
        <w:rPr>
          <w:lang w:val="pt-BR"/>
        </w:rPr>
      </w:pPr>
    </w:p>
    <w:p w14:paraId="11481619" w14:textId="77777777" w:rsidR="00684D84" w:rsidRPr="00BB39CA" w:rsidRDefault="00684D84" w:rsidP="008B2453">
      <w:pPr>
        <w:pStyle w:val="NoSpacing"/>
        <w:rPr>
          <w:lang w:val="pt-BR"/>
        </w:rPr>
      </w:pPr>
    </w:p>
    <w:p w14:paraId="66A8CAF5" w14:textId="45C61BC2" w:rsidR="008B2453" w:rsidRPr="00BB39CA" w:rsidRDefault="0043578E" w:rsidP="008B2453">
      <w:pPr>
        <w:pStyle w:val="Heading1"/>
      </w:pPr>
      <w:r w:rsidRPr="00BB39CA">
        <w:t>Sistemas operacionais</w:t>
      </w:r>
    </w:p>
    <w:p w14:paraId="2446A8CA" w14:textId="62CD2FEA" w:rsidR="0043578E" w:rsidRPr="00BB39CA" w:rsidRDefault="0043578E" w:rsidP="0043578E">
      <w:pPr>
        <w:pStyle w:val="Heading2"/>
      </w:pPr>
      <w:r w:rsidRPr="00BB39CA">
        <w:t>Classificação</w:t>
      </w:r>
    </w:p>
    <w:p w14:paraId="0A09F257" w14:textId="6F675E38" w:rsidR="008B2453" w:rsidRPr="00BB39CA" w:rsidRDefault="008B2453" w:rsidP="008B2453">
      <w:pPr>
        <w:pStyle w:val="NoSpacing"/>
        <w:numPr>
          <w:ilvl w:val="0"/>
          <w:numId w:val="20"/>
        </w:numPr>
        <w:rPr>
          <w:lang w:val="pt-BR"/>
        </w:rPr>
      </w:pPr>
      <w:r w:rsidRPr="00BB39CA">
        <w:rPr>
          <w:lang w:val="pt-BR"/>
        </w:rPr>
        <w:t xml:space="preserve">Sistema Operacional </w:t>
      </w:r>
      <w:r w:rsidRPr="00BB39CA">
        <w:rPr>
          <w:b/>
          <w:lang w:val="pt-BR"/>
        </w:rPr>
        <w:t>Centralizado</w:t>
      </w:r>
      <w:r w:rsidRPr="00BB39CA">
        <w:rPr>
          <w:lang w:val="pt-BR"/>
        </w:rPr>
        <w:t>:</w:t>
      </w:r>
    </w:p>
    <w:p w14:paraId="7F22A6D6" w14:textId="78DAEBFB" w:rsidR="008B2453" w:rsidRPr="00BB39CA" w:rsidRDefault="008B2453" w:rsidP="008B2453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Sistema com um computador;</w:t>
      </w:r>
    </w:p>
    <w:p w14:paraId="7346A954" w14:textId="54D2939A" w:rsidR="008B2453" w:rsidRPr="00BB39CA" w:rsidRDefault="008B2453" w:rsidP="008B2453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Um usuário acessa recursos locais.</w:t>
      </w:r>
    </w:p>
    <w:p w14:paraId="0C69E067" w14:textId="55D58382" w:rsidR="008B2453" w:rsidRPr="00BB39CA" w:rsidRDefault="008B2453" w:rsidP="008B2453">
      <w:pPr>
        <w:pStyle w:val="NoSpacing"/>
        <w:numPr>
          <w:ilvl w:val="0"/>
          <w:numId w:val="20"/>
        </w:numPr>
        <w:rPr>
          <w:lang w:val="pt-BR"/>
        </w:rPr>
      </w:pPr>
      <w:r w:rsidRPr="00BB39CA">
        <w:rPr>
          <w:lang w:val="pt-BR"/>
        </w:rPr>
        <w:t xml:space="preserve">Sistema Operacional de </w:t>
      </w:r>
      <w:r w:rsidRPr="00BB39CA">
        <w:rPr>
          <w:b/>
          <w:lang w:val="pt-BR"/>
        </w:rPr>
        <w:t>Rede</w:t>
      </w:r>
      <w:r w:rsidRPr="00BB39CA">
        <w:rPr>
          <w:lang w:val="pt-BR"/>
        </w:rPr>
        <w:t>:</w:t>
      </w:r>
    </w:p>
    <w:p w14:paraId="1AB967F3" w14:textId="7EA4EB7D" w:rsidR="008B2453" w:rsidRPr="00BB39CA" w:rsidRDefault="008B2453" w:rsidP="008B2453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Vários sistemas distintos;</w:t>
      </w:r>
    </w:p>
    <w:p w14:paraId="779A89C9" w14:textId="25092B79" w:rsidR="008B2453" w:rsidRPr="00BB39CA" w:rsidRDefault="008B2453" w:rsidP="008B2453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Recursos compartilhados entre usuários;</w:t>
      </w:r>
    </w:p>
    <w:p w14:paraId="756E56E9" w14:textId="1B51DD36" w:rsidR="008B2453" w:rsidRPr="00BB39CA" w:rsidRDefault="008B2453" w:rsidP="008B2453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Usuários precisam saber onde estão os recursos.</w:t>
      </w:r>
    </w:p>
    <w:p w14:paraId="276259C1" w14:textId="70F0AD3A" w:rsidR="00860E10" w:rsidRPr="00BB39CA" w:rsidRDefault="00860E10" w:rsidP="00860E10">
      <w:pPr>
        <w:pStyle w:val="NoSpacing"/>
        <w:numPr>
          <w:ilvl w:val="0"/>
          <w:numId w:val="20"/>
        </w:numPr>
        <w:rPr>
          <w:lang w:val="pt-BR"/>
        </w:rPr>
      </w:pPr>
      <w:r w:rsidRPr="00BB39CA">
        <w:rPr>
          <w:lang w:val="pt-BR"/>
        </w:rPr>
        <w:t xml:space="preserve">Sistema Operacional </w:t>
      </w:r>
      <w:r w:rsidRPr="00BB39CA">
        <w:rPr>
          <w:b/>
          <w:lang w:val="pt-BR"/>
        </w:rPr>
        <w:t>Distribuído</w:t>
      </w:r>
      <w:r w:rsidRPr="00BB39CA">
        <w:rPr>
          <w:lang w:val="pt-BR"/>
        </w:rPr>
        <w:t>:</w:t>
      </w:r>
    </w:p>
    <w:p w14:paraId="05282A70" w14:textId="0781748D" w:rsidR="00860E10" w:rsidRPr="00BB39CA" w:rsidRDefault="00860E10" w:rsidP="00860E10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Sistemas distintos, mas visão unificada;</w:t>
      </w:r>
    </w:p>
    <w:p w14:paraId="41D79BD1" w14:textId="4C79D7E1" w:rsidR="00860E10" w:rsidRPr="00BB39CA" w:rsidRDefault="00860E10" w:rsidP="00860E10">
      <w:pPr>
        <w:pStyle w:val="NoSpacing"/>
        <w:numPr>
          <w:ilvl w:val="1"/>
          <w:numId w:val="20"/>
        </w:numPr>
        <w:rPr>
          <w:lang w:val="pt-BR"/>
        </w:rPr>
      </w:pPr>
      <w:r w:rsidRPr="00BB39CA">
        <w:rPr>
          <w:lang w:val="pt-BR"/>
        </w:rPr>
        <w:t>Recursos estão acessíveis de forma transparente.</w:t>
      </w:r>
    </w:p>
    <w:p w14:paraId="4D2420BB" w14:textId="3BA14006" w:rsidR="00B643F2" w:rsidRPr="00BB39CA" w:rsidRDefault="00B643F2" w:rsidP="00B643F2">
      <w:pPr>
        <w:pStyle w:val="NoSpacing"/>
        <w:rPr>
          <w:lang w:val="pt-BR"/>
        </w:rPr>
      </w:pPr>
    </w:p>
    <w:p w14:paraId="71649B28" w14:textId="343D9058" w:rsidR="00B643F2" w:rsidRPr="00BB39CA" w:rsidRDefault="00B643F2" w:rsidP="007C668C">
      <w:pPr>
        <w:pStyle w:val="Heading2"/>
      </w:pPr>
      <w:r w:rsidRPr="00BB39CA">
        <w:lastRenderedPageBreak/>
        <w:t>Sistema operacional centralizado</w:t>
      </w:r>
    </w:p>
    <w:p w14:paraId="2A380A89" w14:textId="4B4238F1" w:rsidR="009868BD" w:rsidRPr="00BB39CA" w:rsidRDefault="009868BD" w:rsidP="009868BD">
      <w:pPr>
        <w:jc w:val="center"/>
      </w:pPr>
      <w:r w:rsidRPr="00BB39CA">
        <w:rPr>
          <w:lang w:eastAsia="en-US"/>
        </w:rPr>
        <w:drawing>
          <wp:inline distT="0" distB="0" distL="0" distR="0" wp14:anchorId="468F5A08" wp14:editId="5296C8E4">
            <wp:extent cx="3409950" cy="21641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455" cy="21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0805" w14:textId="3CF38DB7" w:rsidR="00B643F2" w:rsidRPr="00BB39CA" w:rsidRDefault="00B643F2" w:rsidP="00B643F2">
      <w:pPr>
        <w:pStyle w:val="NoSpacing"/>
        <w:numPr>
          <w:ilvl w:val="0"/>
          <w:numId w:val="21"/>
        </w:numPr>
        <w:rPr>
          <w:lang w:val="pt-BR"/>
        </w:rPr>
      </w:pPr>
      <w:r w:rsidRPr="00BB39CA">
        <w:rPr>
          <w:lang w:val="pt-BR"/>
        </w:rPr>
        <w:t>Aplicado a sistemas convencionais:</w:t>
      </w:r>
    </w:p>
    <w:p w14:paraId="3DFA0DE3" w14:textId="0471E952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Recursos centralizados;</w:t>
      </w:r>
    </w:p>
    <w:p w14:paraId="051EAA24" w14:textId="07429E8B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Arquiteturas mono ou multi-processadas;</w:t>
      </w:r>
    </w:p>
    <w:p w14:paraId="68790F08" w14:textId="4D080C66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Sistemas multi-tarefas e multi-usuários.</w:t>
      </w:r>
    </w:p>
    <w:p w14:paraId="15ADF120" w14:textId="7AAA5386" w:rsidR="00B643F2" w:rsidRPr="00BB39CA" w:rsidRDefault="00B643F2" w:rsidP="00B643F2">
      <w:pPr>
        <w:pStyle w:val="NoSpacing"/>
        <w:numPr>
          <w:ilvl w:val="0"/>
          <w:numId w:val="21"/>
        </w:numPr>
        <w:rPr>
          <w:lang w:val="pt-BR"/>
        </w:rPr>
      </w:pPr>
      <w:r w:rsidRPr="00BB39CA">
        <w:rPr>
          <w:lang w:val="pt-BR"/>
        </w:rPr>
        <w:t>Principais características:</w:t>
      </w:r>
    </w:p>
    <w:p w14:paraId="0448DF47" w14:textId="5AD0036F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Compartilhamento de recursos através de interrupções;</w:t>
      </w:r>
    </w:p>
    <w:p w14:paraId="6D9A7D91" w14:textId="6FFD267F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Todos os recursos são acessíveis internamente;</w:t>
      </w:r>
    </w:p>
    <w:p w14:paraId="59DC357F" w14:textId="6E15F6E4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Comunicação entre processos via memória compartilhada ou através de facilidades providas pelo núcleo do sistema.</w:t>
      </w:r>
    </w:p>
    <w:p w14:paraId="4D2DB8C3" w14:textId="6EBEBA88" w:rsidR="00B643F2" w:rsidRPr="00BB39CA" w:rsidRDefault="00B643F2" w:rsidP="00B643F2">
      <w:pPr>
        <w:pStyle w:val="NoSpacing"/>
        <w:numPr>
          <w:ilvl w:val="0"/>
          <w:numId w:val="21"/>
        </w:numPr>
        <w:rPr>
          <w:lang w:val="pt-BR"/>
        </w:rPr>
      </w:pPr>
      <w:r w:rsidRPr="00BB39CA">
        <w:rPr>
          <w:lang w:val="pt-BR"/>
        </w:rPr>
        <w:t>Objetivos:</w:t>
      </w:r>
    </w:p>
    <w:p w14:paraId="2B1C10D6" w14:textId="4F51637A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Virtualizar os recursos do hardware;</w:t>
      </w:r>
    </w:p>
    <w:p w14:paraId="4CFC2100" w14:textId="50E18F3E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Gerenciar uso dos recursos locais;</w:t>
      </w:r>
    </w:p>
    <w:p w14:paraId="00622993" w14:textId="6DDD13DE" w:rsidR="00B643F2" w:rsidRPr="00BB39CA" w:rsidRDefault="00B643F2" w:rsidP="00B643F2">
      <w:pPr>
        <w:pStyle w:val="NoSpacing"/>
        <w:numPr>
          <w:ilvl w:val="1"/>
          <w:numId w:val="21"/>
        </w:numPr>
        <w:rPr>
          <w:lang w:val="pt-BR"/>
        </w:rPr>
      </w:pPr>
      <w:r w:rsidRPr="00BB39CA">
        <w:rPr>
          <w:lang w:val="pt-BR"/>
        </w:rPr>
        <w:t>Sincronizar atividades.</w:t>
      </w:r>
    </w:p>
    <w:p w14:paraId="437501FE" w14:textId="74C83436" w:rsidR="003D09B0" w:rsidRPr="00BB39CA" w:rsidRDefault="003D09B0" w:rsidP="003D09B0">
      <w:pPr>
        <w:pStyle w:val="NoSpacing"/>
        <w:rPr>
          <w:lang w:val="pt-BR"/>
        </w:rPr>
      </w:pPr>
    </w:p>
    <w:p w14:paraId="47CF3F9D" w14:textId="24A2E3DE" w:rsidR="003D09B0" w:rsidRPr="00BB39CA" w:rsidRDefault="003D09B0" w:rsidP="007C668C">
      <w:pPr>
        <w:pStyle w:val="Heading2"/>
      </w:pPr>
      <w:r w:rsidRPr="00BB39CA">
        <w:lastRenderedPageBreak/>
        <w:t>Sistema Operacional de rede</w:t>
      </w:r>
    </w:p>
    <w:p w14:paraId="0F53CC2E" w14:textId="74F1EC65" w:rsidR="000E6206" w:rsidRPr="00BB39CA" w:rsidRDefault="000E6206" w:rsidP="000E6206">
      <w:pPr>
        <w:jc w:val="center"/>
      </w:pPr>
      <w:r w:rsidRPr="00BB39CA">
        <w:rPr>
          <w:lang w:eastAsia="en-US"/>
        </w:rPr>
        <w:drawing>
          <wp:inline distT="0" distB="0" distL="0" distR="0" wp14:anchorId="0006CEF0" wp14:editId="1947135A">
            <wp:extent cx="3086100" cy="17101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250" cy="17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B63" w14:textId="1A0C6CC5" w:rsidR="003D09B0" w:rsidRPr="00BB39CA" w:rsidRDefault="003D09B0" w:rsidP="003D09B0">
      <w:pPr>
        <w:pStyle w:val="NoSpacing"/>
        <w:numPr>
          <w:ilvl w:val="0"/>
          <w:numId w:val="22"/>
        </w:numPr>
        <w:rPr>
          <w:lang w:val="pt-BR"/>
        </w:rPr>
      </w:pPr>
      <w:r w:rsidRPr="00BB39CA">
        <w:rPr>
          <w:lang w:val="pt-BR"/>
        </w:rPr>
        <w:t>Coleção de computadores conectados através de uma rede:</w:t>
      </w:r>
    </w:p>
    <w:p w14:paraId="70201682" w14:textId="0C2DAA30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Cada computador possui seu SO local;</w:t>
      </w:r>
    </w:p>
    <w:p w14:paraId="4D27D546" w14:textId="34566E08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Cada máquina possui alto grau de autonomia.</w:t>
      </w:r>
    </w:p>
    <w:p w14:paraId="73D10269" w14:textId="0AF66F98" w:rsidR="003D09B0" w:rsidRPr="00BB39CA" w:rsidRDefault="003D09B0" w:rsidP="003D09B0">
      <w:pPr>
        <w:pStyle w:val="NoSpacing"/>
        <w:numPr>
          <w:ilvl w:val="0"/>
          <w:numId w:val="22"/>
        </w:numPr>
        <w:rPr>
          <w:lang w:val="pt-BR"/>
        </w:rPr>
      </w:pPr>
      <w:r w:rsidRPr="00BB39CA">
        <w:rPr>
          <w:lang w:val="pt-BR"/>
        </w:rPr>
        <w:t>Implementação relativamente simples:</w:t>
      </w:r>
    </w:p>
    <w:p w14:paraId="5C38D2A8" w14:textId="4E90B408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SOs incorporam módulos para acessar recursos remotos;</w:t>
      </w:r>
    </w:p>
    <w:p w14:paraId="635F0005" w14:textId="15737B1C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Comunicação entre sistemas através de protocolos de transporte:</w:t>
      </w:r>
    </w:p>
    <w:p w14:paraId="62ACACF1" w14:textId="65BC5178" w:rsidR="003D09B0" w:rsidRPr="00BB39CA" w:rsidRDefault="003D09B0" w:rsidP="003D09B0">
      <w:pPr>
        <w:pStyle w:val="NoSpacing"/>
        <w:numPr>
          <w:ilvl w:val="2"/>
          <w:numId w:val="22"/>
        </w:numPr>
        <w:rPr>
          <w:lang w:val="pt-BR"/>
        </w:rPr>
      </w:pPr>
      <w:r w:rsidRPr="00BB39CA">
        <w:rPr>
          <w:lang w:val="pt-BR"/>
        </w:rPr>
        <w:t>Sockets</w:t>
      </w:r>
    </w:p>
    <w:p w14:paraId="5C272B7D" w14:textId="2C87BE9B" w:rsidR="003D09B0" w:rsidRPr="00BB39CA" w:rsidRDefault="003D09B0" w:rsidP="003D09B0">
      <w:pPr>
        <w:pStyle w:val="NoSpacing"/>
        <w:numPr>
          <w:ilvl w:val="2"/>
          <w:numId w:val="22"/>
        </w:numPr>
        <w:rPr>
          <w:lang w:val="pt-BR"/>
        </w:rPr>
      </w:pPr>
      <w:r w:rsidRPr="00BB39CA">
        <w:rPr>
          <w:lang w:val="pt-BR"/>
        </w:rPr>
        <w:t>RPC</w:t>
      </w:r>
    </w:p>
    <w:p w14:paraId="524141D7" w14:textId="02CD8256" w:rsidR="003D09B0" w:rsidRPr="00BB39CA" w:rsidRDefault="003D09B0" w:rsidP="003D09B0">
      <w:pPr>
        <w:pStyle w:val="NoSpacing"/>
        <w:numPr>
          <w:ilvl w:val="0"/>
          <w:numId w:val="22"/>
        </w:numPr>
        <w:rPr>
          <w:lang w:val="pt-BR"/>
        </w:rPr>
      </w:pPr>
      <w:r w:rsidRPr="00BB39CA">
        <w:rPr>
          <w:lang w:val="pt-BR"/>
        </w:rPr>
        <w:t>Transferência explícitas:</w:t>
      </w:r>
    </w:p>
    <w:p w14:paraId="69267118" w14:textId="79A3A025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O usuário deve conhecer a localização dos recursos;</w:t>
      </w:r>
    </w:p>
    <w:p w14:paraId="0CCEEE96" w14:textId="2A191BDC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Os recursos pertencem a computadores específicos.</w:t>
      </w:r>
    </w:p>
    <w:p w14:paraId="5C3CF894" w14:textId="0890F5A8" w:rsidR="003D09B0" w:rsidRPr="00BB39CA" w:rsidRDefault="003D09B0" w:rsidP="003D09B0">
      <w:pPr>
        <w:pStyle w:val="NoSpacing"/>
        <w:numPr>
          <w:ilvl w:val="0"/>
          <w:numId w:val="22"/>
        </w:numPr>
        <w:rPr>
          <w:lang w:val="pt-BR"/>
        </w:rPr>
      </w:pPr>
      <w:r w:rsidRPr="00BB39CA">
        <w:rPr>
          <w:lang w:val="pt-BR"/>
        </w:rPr>
        <w:t>Exemplos:</w:t>
      </w:r>
    </w:p>
    <w:p w14:paraId="0ECA7902" w14:textId="4097CB25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Compartilhamento de impressoras e arquivos;</w:t>
      </w:r>
    </w:p>
    <w:p w14:paraId="5A9927C6" w14:textId="49249201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Web, E-mail;</w:t>
      </w:r>
    </w:p>
    <w:p w14:paraId="471D4673" w14:textId="49F55B41" w:rsidR="003D09B0" w:rsidRPr="00BB39CA" w:rsidRDefault="003D09B0" w:rsidP="003D09B0">
      <w:pPr>
        <w:pStyle w:val="NoSpacing"/>
        <w:numPr>
          <w:ilvl w:val="1"/>
          <w:numId w:val="22"/>
        </w:numPr>
        <w:rPr>
          <w:lang w:val="pt-BR"/>
        </w:rPr>
      </w:pPr>
      <w:r w:rsidRPr="00BB39CA">
        <w:rPr>
          <w:lang w:val="pt-BR"/>
        </w:rPr>
        <w:t>Serviços de autenticação</w:t>
      </w:r>
      <w:r w:rsidR="009868BD" w:rsidRPr="00BB39CA">
        <w:rPr>
          <w:lang w:val="pt-BR"/>
        </w:rPr>
        <w:t>.</w:t>
      </w:r>
    </w:p>
    <w:p w14:paraId="7A61B3DD" w14:textId="1A7E5534" w:rsidR="009868BD" w:rsidRPr="00BB39CA" w:rsidRDefault="009868BD" w:rsidP="007C668C">
      <w:pPr>
        <w:pStyle w:val="Heading2"/>
      </w:pPr>
      <w:r w:rsidRPr="00BB39CA">
        <w:lastRenderedPageBreak/>
        <w:t>Sistema operacional distribuído</w:t>
      </w:r>
    </w:p>
    <w:p w14:paraId="7C3F110F" w14:textId="1D56183B" w:rsidR="009868BD" w:rsidRPr="00BB39CA" w:rsidRDefault="009868BD" w:rsidP="009868BD">
      <w:pPr>
        <w:jc w:val="center"/>
      </w:pPr>
      <w:r w:rsidRPr="00BB39CA">
        <w:rPr>
          <w:lang w:eastAsia="en-US"/>
        </w:rPr>
        <w:drawing>
          <wp:inline distT="0" distB="0" distL="0" distR="0" wp14:anchorId="0AEC405E" wp14:editId="251735D7">
            <wp:extent cx="3400425" cy="20897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232" cy="21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95705F" w14:textId="7CE40866" w:rsidR="008E4A4C" w:rsidRPr="00BB39CA" w:rsidRDefault="008E4A4C" w:rsidP="008E4A4C">
      <w:pPr>
        <w:pStyle w:val="NoSpacing"/>
        <w:numPr>
          <w:ilvl w:val="0"/>
          <w:numId w:val="24"/>
        </w:numPr>
        <w:rPr>
          <w:lang w:val="pt-BR"/>
        </w:rPr>
      </w:pPr>
      <w:r w:rsidRPr="00BB39CA">
        <w:rPr>
          <w:lang w:val="pt-BR"/>
        </w:rPr>
        <w:t>Objetivos:</w:t>
      </w:r>
    </w:p>
    <w:p w14:paraId="7FB5CF70" w14:textId="3205A9B4" w:rsidR="008E4A4C" w:rsidRPr="00BB39CA" w:rsidRDefault="008E4A4C" w:rsidP="008E4A4C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>Construção de um ambiente computacional virtual;</w:t>
      </w:r>
    </w:p>
    <w:p w14:paraId="474EB86B" w14:textId="43FDF15B" w:rsidR="008E4A4C" w:rsidRPr="00BB39CA" w:rsidRDefault="008E4A4C" w:rsidP="008E4A4C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>Localização dos recursos é abstraída;</w:t>
      </w:r>
    </w:p>
    <w:p w14:paraId="2AD8388B" w14:textId="1CEDC16D" w:rsidR="008E4A4C" w:rsidRPr="00BB39CA" w:rsidRDefault="008E4A4C" w:rsidP="008E4A4C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>Localização do processamento é abstraída;</w:t>
      </w:r>
    </w:p>
    <w:p w14:paraId="43152308" w14:textId="3C7C002D" w:rsidR="008E4A4C" w:rsidRPr="00BB39CA" w:rsidRDefault="008E4A4C" w:rsidP="008E4A4C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>Mecanismos transparentes de distribuição, replicação e tolerância a faltas.</w:t>
      </w:r>
    </w:p>
    <w:p w14:paraId="7A3F91B7" w14:textId="16370CB9" w:rsidR="00A64F82" w:rsidRPr="00BB39CA" w:rsidRDefault="00A64F82" w:rsidP="00A64F82">
      <w:pPr>
        <w:pStyle w:val="NoSpacing"/>
        <w:numPr>
          <w:ilvl w:val="0"/>
          <w:numId w:val="24"/>
        </w:numPr>
        <w:rPr>
          <w:lang w:val="pt-BR"/>
        </w:rPr>
      </w:pPr>
      <w:r w:rsidRPr="00BB39CA">
        <w:rPr>
          <w:lang w:val="pt-BR"/>
        </w:rPr>
        <w:t xml:space="preserve">O usuário vê o sistema como um </w:t>
      </w:r>
      <w:r w:rsidRPr="00BB39CA">
        <w:rPr>
          <w:b/>
          <w:lang w:val="pt-BR"/>
        </w:rPr>
        <w:t>ambiente virtual</w:t>
      </w:r>
      <w:r w:rsidRPr="00BB39CA">
        <w:rPr>
          <w:lang w:val="pt-BR"/>
        </w:rPr>
        <w:t>, e não como um conjunto de computadores conectados por uma rede.</w:t>
      </w:r>
    </w:p>
    <w:p w14:paraId="0B675510" w14:textId="2CCB6F3B" w:rsidR="00A64F82" w:rsidRPr="00BB39CA" w:rsidRDefault="00A64F82" w:rsidP="00A64F82">
      <w:pPr>
        <w:pStyle w:val="NoSpacing"/>
        <w:numPr>
          <w:ilvl w:val="0"/>
          <w:numId w:val="24"/>
        </w:numPr>
        <w:rPr>
          <w:lang w:val="pt-BR"/>
        </w:rPr>
      </w:pPr>
      <w:r w:rsidRPr="00BB39CA">
        <w:rPr>
          <w:lang w:val="pt-BR"/>
        </w:rPr>
        <w:t>O SO distribuído deve:</w:t>
      </w:r>
    </w:p>
    <w:p w14:paraId="43BFB68F" w14:textId="40D9D76A" w:rsidR="00A64F82" w:rsidRPr="00BB39CA" w:rsidRDefault="00A64F82" w:rsidP="00A64F82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>Controlar a alocação de recursos para tornar seu uso eficiente;</w:t>
      </w:r>
    </w:p>
    <w:p w14:paraId="6EE77755" w14:textId="5BF64DE7" w:rsidR="00A64F82" w:rsidRPr="00BB39CA" w:rsidRDefault="00A64F82" w:rsidP="00A64F82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>Prover um ambiente de computação virtual de alto nível;</w:t>
      </w:r>
    </w:p>
    <w:p w14:paraId="7C36C37B" w14:textId="59095565" w:rsidR="00A64F82" w:rsidRPr="00BB39CA" w:rsidRDefault="00A64F82" w:rsidP="00A64F82">
      <w:pPr>
        <w:pStyle w:val="NoSpacing"/>
        <w:numPr>
          <w:ilvl w:val="1"/>
          <w:numId w:val="24"/>
        </w:numPr>
        <w:rPr>
          <w:lang w:val="pt-BR"/>
        </w:rPr>
      </w:pPr>
      <w:r w:rsidRPr="00BB39CA">
        <w:rPr>
          <w:lang w:val="pt-BR"/>
        </w:rPr>
        <w:t xml:space="preserve">Esconder a distribuição dos recursos e do processamento. </w:t>
      </w:r>
    </w:p>
    <w:p w14:paraId="2CCFFC1F" w14:textId="2207FF21" w:rsidR="00681C2D" w:rsidRPr="00BB39CA" w:rsidRDefault="00681C2D" w:rsidP="00681C2D">
      <w:pPr>
        <w:pStyle w:val="NoSpacing"/>
        <w:rPr>
          <w:lang w:val="pt-BR"/>
        </w:rPr>
      </w:pPr>
    </w:p>
    <w:p w14:paraId="095BCE5A" w14:textId="37298599" w:rsidR="00681C2D" w:rsidRPr="00BB39CA" w:rsidRDefault="00681C2D" w:rsidP="00681C2D">
      <w:pPr>
        <w:pStyle w:val="Heading2"/>
      </w:pPr>
      <w:r w:rsidRPr="00BB39CA">
        <w:lastRenderedPageBreak/>
        <w:t>Quadro Comparativo</w:t>
      </w:r>
    </w:p>
    <w:p w14:paraId="79471625" w14:textId="7EA9D38C" w:rsidR="00681C2D" w:rsidRPr="00BB39CA" w:rsidRDefault="00681C2D" w:rsidP="00681C2D">
      <w:r w:rsidRPr="00BB39CA">
        <w:rPr>
          <w:lang w:eastAsia="en-US"/>
        </w:rPr>
        <w:drawing>
          <wp:inline distT="0" distB="0" distL="0" distR="0" wp14:anchorId="54258BCF" wp14:editId="1D95538C">
            <wp:extent cx="3876675" cy="19918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758" cy="20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14D2" w14:textId="1C2AE745" w:rsidR="006B6DEF" w:rsidRPr="00BB39CA" w:rsidRDefault="006B6DEF" w:rsidP="006B6DEF">
      <w:pPr>
        <w:pStyle w:val="Heading2"/>
      </w:pPr>
      <w:r w:rsidRPr="00BB39CA">
        <w:t>Tabela Comparativa</w:t>
      </w:r>
    </w:p>
    <w:p w14:paraId="6753FD57" w14:textId="3500E3BE" w:rsidR="006F41BD" w:rsidRPr="00BB39CA" w:rsidRDefault="006F41BD" w:rsidP="006F41BD">
      <w:r w:rsidRPr="00BB39CA">
        <w:rPr>
          <w:lang w:eastAsia="en-US"/>
        </w:rPr>
        <w:drawing>
          <wp:inline distT="0" distB="0" distL="0" distR="0" wp14:anchorId="7E2DCA89" wp14:editId="0EA7E5A3">
            <wp:extent cx="4752975" cy="223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245" cy="22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650E" w14:textId="4CD336A3" w:rsidR="00800E79" w:rsidRPr="00BB39CA" w:rsidRDefault="00800E79" w:rsidP="00800E79">
      <w:pPr>
        <w:pStyle w:val="Heading2"/>
      </w:pPr>
      <w:r w:rsidRPr="00BB39CA">
        <w:t>Definição</w:t>
      </w:r>
    </w:p>
    <w:p w14:paraId="15B145E6" w14:textId="24EF0C16" w:rsidR="00800E79" w:rsidRPr="00BB39CA" w:rsidRDefault="00800E79" w:rsidP="00800E79">
      <w:pPr>
        <w:pStyle w:val="NoSpacing"/>
        <w:rPr>
          <w:lang w:val="pt-BR"/>
        </w:rPr>
      </w:pPr>
      <w:r w:rsidRPr="00BB39CA">
        <w:rPr>
          <w:lang w:val="pt-BR"/>
        </w:rPr>
        <w:t xml:space="preserve">Coleção de </w:t>
      </w:r>
      <w:r w:rsidRPr="00BB39CA">
        <w:rPr>
          <w:b/>
          <w:lang w:val="pt-BR"/>
        </w:rPr>
        <w:t>sistemas independentes</w:t>
      </w:r>
      <w:r w:rsidRPr="00BB39CA">
        <w:rPr>
          <w:lang w:val="pt-BR"/>
        </w:rPr>
        <w:t xml:space="preserve"> que se apresentam ao usuário como um </w:t>
      </w:r>
      <w:r w:rsidRPr="00BB39CA">
        <w:rPr>
          <w:b/>
          <w:lang w:val="pt-BR"/>
        </w:rPr>
        <w:t>único computador</w:t>
      </w:r>
      <w:r w:rsidRPr="00BB39CA">
        <w:rPr>
          <w:lang w:val="pt-BR"/>
        </w:rPr>
        <w:t xml:space="preserve"> (Tanenbaum);</w:t>
      </w:r>
    </w:p>
    <w:p w14:paraId="328E4890" w14:textId="12DCA86D" w:rsidR="00764A7C" w:rsidRPr="00BB39CA" w:rsidRDefault="00764A7C" w:rsidP="00764A7C">
      <w:pPr>
        <w:pStyle w:val="NoSpacing"/>
        <w:numPr>
          <w:ilvl w:val="0"/>
          <w:numId w:val="25"/>
        </w:numPr>
        <w:rPr>
          <w:lang w:val="pt-BR"/>
        </w:rPr>
      </w:pPr>
      <w:r w:rsidRPr="00BB39CA">
        <w:rPr>
          <w:lang w:val="pt-BR"/>
        </w:rPr>
        <w:t>Essa definição implica em:</w:t>
      </w:r>
    </w:p>
    <w:p w14:paraId="5B7782AA" w14:textId="01E26E98" w:rsidR="00764A7C" w:rsidRPr="00BB39CA" w:rsidRDefault="00764A7C" w:rsidP="00764A7C">
      <w:pPr>
        <w:pStyle w:val="NoSpacing"/>
        <w:numPr>
          <w:ilvl w:val="1"/>
          <w:numId w:val="25"/>
        </w:numPr>
        <w:rPr>
          <w:lang w:val="pt-BR"/>
        </w:rPr>
      </w:pPr>
      <w:r w:rsidRPr="00BB39CA">
        <w:rPr>
          <w:lang w:val="pt-BR"/>
        </w:rPr>
        <w:t>Estações de hardware autônomas;</w:t>
      </w:r>
    </w:p>
    <w:p w14:paraId="5C5D49BB" w14:textId="7CB99759" w:rsidR="00764A7C" w:rsidRPr="00BB39CA" w:rsidRDefault="00764A7C" w:rsidP="00764A7C">
      <w:pPr>
        <w:pStyle w:val="NoSpacing"/>
        <w:numPr>
          <w:ilvl w:val="1"/>
          <w:numId w:val="25"/>
        </w:numPr>
        <w:rPr>
          <w:lang w:val="pt-BR"/>
        </w:rPr>
      </w:pPr>
      <w:r w:rsidRPr="00BB39CA">
        <w:rPr>
          <w:lang w:val="pt-BR"/>
        </w:rPr>
        <w:t>Camada de software que unifica e torna homogênea a visão do sistema.</w:t>
      </w:r>
    </w:p>
    <w:p w14:paraId="03636A27" w14:textId="3068C837" w:rsidR="009050FB" w:rsidRPr="00BB39CA" w:rsidRDefault="009050FB" w:rsidP="009050FB">
      <w:pPr>
        <w:pStyle w:val="NoSpacing"/>
        <w:rPr>
          <w:lang w:val="pt-BR"/>
        </w:rPr>
      </w:pPr>
    </w:p>
    <w:p w14:paraId="37EA3E67" w14:textId="264697F5" w:rsidR="009050FB" w:rsidRPr="00BB39CA" w:rsidRDefault="009050FB" w:rsidP="009050FB">
      <w:pPr>
        <w:pStyle w:val="Heading2"/>
      </w:pPr>
      <w:r w:rsidRPr="00BB39CA">
        <w:t>Vantagens</w:t>
      </w:r>
    </w:p>
    <w:p w14:paraId="41138E4B" w14:textId="4552CBCE" w:rsidR="009050FB" w:rsidRPr="00BB39CA" w:rsidRDefault="009050FB" w:rsidP="007A376C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Economia:</w:t>
      </w:r>
    </w:p>
    <w:p w14:paraId="417BCC20" w14:textId="681FBA18" w:rsidR="009050FB" w:rsidRPr="00BB39CA" w:rsidRDefault="009050FB" w:rsidP="007A376C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Aproveitar recursos ociosos; é mais barato ter vários processadores interconectados do que um supercomputador.</w:t>
      </w:r>
    </w:p>
    <w:p w14:paraId="36153F07" w14:textId="7D0347CA" w:rsidR="009050FB" w:rsidRPr="00BB39CA" w:rsidRDefault="009050FB" w:rsidP="007A376C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Distribuição inerente:</w:t>
      </w:r>
    </w:p>
    <w:p w14:paraId="2119FCC8" w14:textId="683CAC77" w:rsidR="009050FB" w:rsidRPr="00BB39CA" w:rsidRDefault="009050FB" w:rsidP="007A376C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lastRenderedPageBreak/>
        <w:t>Algumas aplicações são distribuídas por natureza;</w:t>
      </w:r>
    </w:p>
    <w:p w14:paraId="5891B0E8" w14:textId="019F2EF3" w:rsidR="009050FB" w:rsidRPr="00BB39CA" w:rsidRDefault="009050FB" w:rsidP="007A376C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Tolerância a falhas:</w:t>
      </w:r>
    </w:p>
    <w:p w14:paraId="219238F1" w14:textId="103A63EE" w:rsidR="009050FB" w:rsidRPr="00BB39CA" w:rsidRDefault="009050FB" w:rsidP="007A376C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Em caso de falhas de uma máquina, o sistema pode sobreviver, mesmo com desempenho degradado.</w:t>
      </w:r>
    </w:p>
    <w:p w14:paraId="5D869CCE" w14:textId="3A013865" w:rsidR="009050FB" w:rsidRPr="00BB39CA" w:rsidRDefault="009050FB" w:rsidP="007A376C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Crescimento incremental:</w:t>
      </w:r>
    </w:p>
    <w:p w14:paraId="673A133F" w14:textId="69710E91" w:rsidR="009050FB" w:rsidRPr="00BB39CA" w:rsidRDefault="00E25FD3" w:rsidP="007A376C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P</w:t>
      </w:r>
      <w:r w:rsidR="009050FB" w:rsidRPr="00BB39CA">
        <w:rPr>
          <w:lang w:val="pt-BR"/>
        </w:rPr>
        <w:t>oder computacional pode ser aumentado através da inclusão de novos equipamentos.</w:t>
      </w:r>
    </w:p>
    <w:p w14:paraId="5D97B678" w14:textId="7BC83B22" w:rsidR="009050FB" w:rsidRPr="00BB39CA" w:rsidRDefault="009050FB" w:rsidP="007A376C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Flexibilidade:</w:t>
      </w:r>
    </w:p>
    <w:p w14:paraId="038AB82D" w14:textId="1ACC8BD0" w:rsidR="009050FB" w:rsidRPr="00BB39CA" w:rsidRDefault="009050FB" w:rsidP="001D67A2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Maior flexibilidade na alocação dos recursos, permitindo que usuários compartilhem dados, processamento e dispositivos.</w:t>
      </w:r>
    </w:p>
    <w:p w14:paraId="26DA2BBC" w14:textId="77777777" w:rsidR="00E25FD3" w:rsidRPr="00BB39CA" w:rsidRDefault="00E25FD3" w:rsidP="009919EA">
      <w:pPr>
        <w:pStyle w:val="NoSpacing"/>
        <w:rPr>
          <w:lang w:val="pt-BR"/>
        </w:rPr>
      </w:pPr>
    </w:p>
    <w:p w14:paraId="3D947D51" w14:textId="2A92B6E6" w:rsidR="009919EA" w:rsidRPr="00BB39CA" w:rsidRDefault="009919EA" w:rsidP="009919EA">
      <w:pPr>
        <w:pStyle w:val="Heading2"/>
      </w:pPr>
      <w:r w:rsidRPr="00BB39CA">
        <w:t>Desv</w:t>
      </w:r>
      <w:r w:rsidRPr="00BB39CA">
        <w:t>antagens</w:t>
      </w:r>
    </w:p>
    <w:p w14:paraId="04987435" w14:textId="1FFE7041" w:rsidR="009919EA" w:rsidRPr="00BB39CA" w:rsidRDefault="009919EA" w:rsidP="009919EA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Aplicações mais complexas</w:t>
      </w:r>
      <w:r w:rsidRPr="00BB39CA">
        <w:rPr>
          <w:lang w:val="pt-BR"/>
        </w:rPr>
        <w:t>:</w:t>
      </w:r>
    </w:p>
    <w:p w14:paraId="30DACE9E" w14:textId="77777777" w:rsidR="009919EA" w:rsidRPr="00BB39CA" w:rsidRDefault="009919EA" w:rsidP="009919EA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Pouco software de alto nível disponível para sistemas distribuídos.</w:t>
      </w:r>
    </w:p>
    <w:p w14:paraId="2578F483" w14:textId="77777777" w:rsidR="009919EA" w:rsidRPr="00BB39CA" w:rsidRDefault="009919EA" w:rsidP="009919EA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Segurança:</w:t>
      </w:r>
    </w:p>
    <w:p w14:paraId="03BE1B43" w14:textId="77777777" w:rsidR="009919EA" w:rsidRPr="00BB39CA" w:rsidRDefault="009919EA" w:rsidP="009919EA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Necessidade de construir mecanismos para controle de acesso às informações.</w:t>
      </w:r>
    </w:p>
    <w:p w14:paraId="3D7FA61B" w14:textId="77777777" w:rsidR="009919EA" w:rsidRPr="00BB39CA" w:rsidRDefault="009919EA" w:rsidP="009919EA">
      <w:pPr>
        <w:pStyle w:val="NoSpacing"/>
        <w:numPr>
          <w:ilvl w:val="0"/>
          <w:numId w:val="27"/>
        </w:numPr>
        <w:rPr>
          <w:lang w:val="pt-BR"/>
        </w:rPr>
      </w:pPr>
      <w:r w:rsidRPr="00BB39CA">
        <w:rPr>
          <w:lang w:val="pt-BR"/>
        </w:rPr>
        <w:t>Dependência da rede:</w:t>
      </w:r>
    </w:p>
    <w:p w14:paraId="3D8595F5" w14:textId="77777777" w:rsidR="009919EA" w:rsidRPr="00BB39CA" w:rsidRDefault="009919EA" w:rsidP="009919EA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>Falhas;</w:t>
      </w:r>
    </w:p>
    <w:p w14:paraId="66C935B8" w14:textId="314A8DEE" w:rsidR="009919EA" w:rsidRPr="00BB39CA" w:rsidRDefault="009919EA" w:rsidP="009919EA">
      <w:pPr>
        <w:pStyle w:val="NoSpacing"/>
        <w:numPr>
          <w:ilvl w:val="1"/>
          <w:numId w:val="27"/>
        </w:numPr>
        <w:rPr>
          <w:lang w:val="pt-BR"/>
        </w:rPr>
      </w:pPr>
      <w:r w:rsidRPr="00BB39CA">
        <w:rPr>
          <w:lang w:val="pt-BR"/>
        </w:rPr>
        <w:t xml:space="preserve">Capacidade de tráfego insuficiente. </w:t>
      </w:r>
    </w:p>
    <w:p w14:paraId="2311D055" w14:textId="12F8CC69" w:rsidR="00B164EA" w:rsidRPr="00BB39CA" w:rsidRDefault="00B164EA" w:rsidP="00B164EA">
      <w:pPr>
        <w:pStyle w:val="NoSpacing"/>
        <w:rPr>
          <w:lang w:val="pt-BR"/>
        </w:rPr>
      </w:pPr>
    </w:p>
    <w:p w14:paraId="484B7C9F" w14:textId="6A93F0C7" w:rsidR="00B164EA" w:rsidRPr="00BB39CA" w:rsidRDefault="009D0E6A" w:rsidP="009D0E6A">
      <w:pPr>
        <w:pStyle w:val="Heading2"/>
      </w:pPr>
      <w:r w:rsidRPr="00BB39CA">
        <w:t>Transparência</w:t>
      </w:r>
    </w:p>
    <w:p w14:paraId="650421DC" w14:textId="006D9466" w:rsidR="009D0E6A" w:rsidRPr="00BB39CA" w:rsidRDefault="009D0E6A" w:rsidP="009D0E6A">
      <w:pPr>
        <w:pStyle w:val="NoSpacing"/>
        <w:numPr>
          <w:ilvl w:val="0"/>
          <w:numId w:val="28"/>
        </w:numPr>
        <w:rPr>
          <w:lang w:val="pt-BR"/>
        </w:rPr>
      </w:pPr>
      <w:r w:rsidRPr="00BB39CA">
        <w:rPr>
          <w:lang w:val="pt-BR"/>
        </w:rPr>
        <w:t>Objetivo:</w:t>
      </w:r>
    </w:p>
    <w:p w14:paraId="37101E77" w14:textId="18D6BCC9" w:rsidR="009D0E6A" w:rsidRPr="00BB39CA" w:rsidRDefault="009D0E6A" w:rsidP="009D0E6A">
      <w:pPr>
        <w:pStyle w:val="NoSpacing"/>
        <w:numPr>
          <w:ilvl w:val="1"/>
          <w:numId w:val="28"/>
        </w:numPr>
        <w:rPr>
          <w:lang w:val="pt-BR"/>
        </w:rPr>
      </w:pPr>
      <w:r w:rsidRPr="00BB39CA">
        <w:rPr>
          <w:lang w:val="pt-BR"/>
        </w:rPr>
        <w:t>Fornecer aos usuários uma imagem única e abstrata do Sistema computacional.</w:t>
      </w:r>
    </w:p>
    <w:p w14:paraId="4393D171" w14:textId="4A3D9244" w:rsidR="009D0E6A" w:rsidRPr="00BB39CA" w:rsidRDefault="009D0E6A" w:rsidP="009D0E6A">
      <w:pPr>
        <w:pStyle w:val="NoSpacing"/>
        <w:numPr>
          <w:ilvl w:val="0"/>
          <w:numId w:val="28"/>
        </w:numPr>
        <w:rPr>
          <w:lang w:val="pt-BR"/>
        </w:rPr>
      </w:pPr>
      <w:r w:rsidRPr="00BB39CA">
        <w:rPr>
          <w:lang w:val="pt-BR"/>
        </w:rPr>
        <w:t>Níveis de transparência:</w:t>
      </w:r>
    </w:p>
    <w:p w14:paraId="5E53A714" w14:textId="31AE80A3" w:rsidR="009D0E6A" w:rsidRPr="00BB39CA" w:rsidRDefault="009D0E6A" w:rsidP="009D0E6A">
      <w:pPr>
        <w:pStyle w:val="NoSpacing"/>
        <w:numPr>
          <w:ilvl w:val="1"/>
          <w:numId w:val="28"/>
        </w:numPr>
        <w:rPr>
          <w:lang w:val="pt-BR"/>
        </w:rPr>
      </w:pPr>
      <w:r w:rsidRPr="00BB39CA">
        <w:rPr>
          <w:b/>
          <w:lang w:val="pt-BR"/>
        </w:rPr>
        <w:t>Nível de usuário:</w:t>
      </w:r>
      <w:r w:rsidRPr="00BB39CA">
        <w:rPr>
          <w:lang w:val="pt-BR"/>
        </w:rPr>
        <w:t xml:space="preserve"> o usuário tem a impressão de estar usando um sistema centralizado.</w:t>
      </w:r>
    </w:p>
    <w:p w14:paraId="5AF2DA53" w14:textId="1D076228" w:rsidR="009D0E6A" w:rsidRPr="00BB39CA" w:rsidRDefault="009D0E6A" w:rsidP="009D0E6A">
      <w:pPr>
        <w:pStyle w:val="NoSpacing"/>
        <w:numPr>
          <w:ilvl w:val="1"/>
          <w:numId w:val="28"/>
        </w:numPr>
        <w:rPr>
          <w:lang w:val="pt-BR"/>
        </w:rPr>
      </w:pPr>
      <w:r w:rsidRPr="00BB39CA">
        <w:rPr>
          <w:b/>
          <w:lang w:val="pt-BR"/>
        </w:rPr>
        <w:t>Nível de programador:</w:t>
      </w:r>
      <w:r w:rsidRPr="00BB39CA">
        <w:rPr>
          <w:lang w:val="pt-BR"/>
        </w:rPr>
        <w:t xml:space="preserve"> o programador tem a ilusão de programar um sistema centralizado.</w:t>
      </w:r>
    </w:p>
    <w:p w14:paraId="515AA20B" w14:textId="0BD444AC" w:rsidR="009D0E6A" w:rsidRPr="00BB39CA" w:rsidRDefault="009D0E6A" w:rsidP="009D0E6A">
      <w:pPr>
        <w:pStyle w:val="NoSpacing"/>
        <w:numPr>
          <w:ilvl w:val="2"/>
          <w:numId w:val="28"/>
        </w:numPr>
        <w:rPr>
          <w:lang w:val="pt-BR"/>
        </w:rPr>
      </w:pPr>
      <w:r w:rsidRPr="00BB39CA">
        <w:rPr>
          <w:lang w:val="pt-BR"/>
        </w:rPr>
        <w:t>Sintaxe e semântica das chamadas deve ser semelhante.</w:t>
      </w:r>
    </w:p>
    <w:p w14:paraId="21E20546" w14:textId="4C1F5C2A" w:rsidR="002B2DC5" w:rsidRPr="00BB39CA" w:rsidRDefault="00492ACD" w:rsidP="00D51404">
      <w:pPr>
        <w:pStyle w:val="Heading3"/>
      </w:pPr>
      <w:r w:rsidRPr="00BB39CA">
        <w:t>T</w:t>
      </w:r>
      <w:r w:rsidR="002B2DC5" w:rsidRPr="00BB39CA">
        <w:t>ipos de transparências</w:t>
      </w:r>
    </w:p>
    <w:p w14:paraId="5CC15B38" w14:textId="3383E9E8" w:rsidR="002B2DC5" w:rsidRPr="00BB39CA" w:rsidRDefault="002B2DC5" w:rsidP="002B2DC5">
      <w:pPr>
        <w:pStyle w:val="NoSpacing"/>
        <w:numPr>
          <w:ilvl w:val="0"/>
          <w:numId w:val="29"/>
        </w:numPr>
        <w:rPr>
          <w:lang w:val="pt-BR"/>
        </w:rPr>
      </w:pPr>
      <w:r w:rsidRPr="00BB39CA">
        <w:rPr>
          <w:b/>
          <w:lang w:val="pt-BR"/>
        </w:rPr>
        <w:t>Localização</w:t>
      </w:r>
      <w:r w:rsidRPr="00BB39CA">
        <w:rPr>
          <w:lang w:val="pt-BR"/>
        </w:rPr>
        <w:t>: os usuários não precisam conhecer a localização dos recursos.</w:t>
      </w:r>
    </w:p>
    <w:p w14:paraId="5099B364" w14:textId="6870D293" w:rsidR="002B2DC5" w:rsidRPr="00BB39CA" w:rsidRDefault="002B2DC5" w:rsidP="002B2DC5">
      <w:pPr>
        <w:pStyle w:val="NoSpacing"/>
        <w:numPr>
          <w:ilvl w:val="0"/>
          <w:numId w:val="29"/>
        </w:numPr>
        <w:rPr>
          <w:lang w:val="pt-BR"/>
        </w:rPr>
      </w:pPr>
      <w:r w:rsidRPr="00BB39CA">
        <w:rPr>
          <w:b/>
          <w:lang w:val="pt-BR"/>
        </w:rPr>
        <w:t>Migração</w:t>
      </w:r>
      <w:r w:rsidRPr="00BB39CA">
        <w:rPr>
          <w:lang w:val="pt-BR"/>
        </w:rPr>
        <w:t>: os recursos podem se mover no Sistema sem alterar seus nomes.</w:t>
      </w:r>
    </w:p>
    <w:p w14:paraId="1229CB81" w14:textId="06420C52" w:rsidR="002B2DC5" w:rsidRPr="00BB39CA" w:rsidRDefault="002B2DC5" w:rsidP="002B2DC5">
      <w:pPr>
        <w:pStyle w:val="NoSpacing"/>
        <w:numPr>
          <w:ilvl w:val="0"/>
          <w:numId w:val="29"/>
        </w:numPr>
        <w:rPr>
          <w:lang w:val="pt-BR"/>
        </w:rPr>
      </w:pPr>
      <w:r w:rsidRPr="00BB39CA">
        <w:rPr>
          <w:b/>
          <w:lang w:val="pt-BR"/>
        </w:rPr>
        <w:t>Replicação</w:t>
      </w:r>
      <w:r w:rsidRPr="00BB39CA">
        <w:rPr>
          <w:lang w:val="pt-BR"/>
        </w:rPr>
        <w:t>: os usuários não sabem quantas cópias de um recurso existem.</w:t>
      </w:r>
    </w:p>
    <w:p w14:paraId="2F73BDB8" w14:textId="534F5D33" w:rsidR="002B2DC5" w:rsidRPr="00BB39CA" w:rsidRDefault="002B2DC5" w:rsidP="002B2DC5">
      <w:pPr>
        <w:pStyle w:val="NoSpacing"/>
        <w:numPr>
          <w:ilvl w:val="0"/>
          <w:numId w:val="29"/>
        </w:numPr>
        <w:rPr>
          <w:lang w:val="pt-BR"/>
        </w:rPr>
      </w:pPr>
      <w:r w:rsidRPr="00BB39CA">
        <w:rPr>
          <w:b/>
          <w:lang w:val="pt-BR"/>
        </w:rPr>
        <w:t>Concorrência</w:t>
      </w:r>
      <w:r w:rsidRPr="00BB39CA">
        <w:rPr>
          <w:lang w:val="pt-BR"/>
        </w:rPr>
        <w:t>: múltiplos usuários podem compartilhar um recurso sem o perceber (e sem conflitos).</w:t>
      </w:r>
    </w:p>
    <w:p w14:paraId="2DE55DE1" w14:textId="4A29237B" w:rsidR="002B2DC5" w:rsidRPr="00BB39CA" w:rsidRDefault="002B2DC5" w:rsidP="002B2DC5">
      <w:pPr>
        <w:pStyle w:val="NoSpacing"/>
        <w:numPr>
          <w:ilvl w:val="0"/>
          <w:numId w:val="29"/>
        </w:numPr>
        <w:rPr>
          <w:lang w:val="pt-BR"/>
        </w:rPr>
      </w:pPr>
      <w:r w:rsidRPr="00BB39CA">
        <w:rPr>
          <w:b/>
          <w:lang w:val="pt-BR"/>
        </w:rPr>
        <w:t>Paralelismo</w:t>
      </w:r>
      <w:r w:rsidRPr="00BB39CA">
        <w:rPr>
          <w:lang w:val="pt-BR"/>
        </w:rPr>
        <w:t>: atividades podem ocorrer em paralelo sem que o usuário tenha de explicitá-las.</w:t>
      </w:r>
    </w:p>
    <w:p w14:paraId="05FAEB49" w14:textId="3655F5D6" w:rsidR="00D51404" w:rsidRPr="00BB39CA" w:rsidRDefault="00D51404" w:rsidP="00D51404">
      <w:pPr>
        <w:pStyle w:val="NoSpacing"/>
        <w:rPr>
          <w:lang w:val="pt-BR"/>
        </w:rPr>
      </w:pPr>
    </w:p>
    <w:p w14:paraId="3D6066D6" w14:textId="6E1EBDD1" w:rsidR="00D51404" w:rsidRPr="00BB39CA" w:rsidRDefault="00D51404" w:rsidP="003B310C">
      <w:pPr>
        <w:pStyle w:val="Heading3"/>
      </w:pPr>
      <w:r w:rsidRPr="00BB39CA">
        <w:lastRenderedPageBreak/>
        <w:t>Transparência de Localização</w:t>
      </w:r>
    </w:p>
    <w:p w14:paraId="61AA7ADE" w14:textId="05D81778" w:rsidR="00A854F2" w:rsidRPr="00BB39CA" w:rsidRDefault="00A854F2" w:rsidP="00A854F2">
      <w:pPr>
        <w:pStyle w:val="NoSpacing"/>
        <w:numPr>
          <w:ilvl w:val="0"/>
          <w:numId w:val="30"/>
        </w:numPr>
        <w:rPr>
          <w:lang w:val="pt-BR"/>
        </w:rPr>
      </w:pPr>
      <w:r w:rsidRPr="00BB39CA">
        <w:rPr>
          <w:lang w:val="pt-BR"/>
        </w:rPr>
        <w:t>Os usuários não devem estar conscientes da localização física dos recursos.</w:t>
      </w:r>
    </w:p>
    <w:p w14:paraId="1382392C" w14:textId="72EFAF23" w:rsidR="00A854F2" w:rsidRPr="00BB39CA" w:rsidRDefault="00A854F2" w:rsidP="00A854F2">
      <w:pPr>
        <w:pStyle w:val="NoSpacing"/>
        <w:numPr>
          <w:ilvl w:val="1"/>
          <w:numId w:val="30"/>
        </w:numPr>
        <w:rPr>
          <w:lang w:val="pt-BR"/>
        </w:rPr>
      </w:pPr>
      <w:r w:rsidRPr="00BB39CA">
        <w:rPr>
          <w:lang w:val="pt-BR"/>
        </w:rPr>
        <w:t>Por exemplo: o nome do recurso não deve conter o nome da m</w:t>
      </w:r>
      <w:r w:rsidR="00903A7F" w:rsidRPr="00BB39CA">
        <w:rPr>
          <w:lang w:val="pt-BR"/>
        </w:rPr>
        <w:t>áquina na qual o recurso reside.</w:t>
      </w:r>
    </w:p>
    <w:p w14:paraId="48A8130D" w14:textId="70AB4BA9" w:rsidR="00903A7F" w:rsidRPr="00BB39CA" w:rsidRDefault="00903A7F" w:rsidP="00903A7F">
      <w:pPr>
        <w:pStyle w:val="NoSpacing"/>
        <w:numPr>
          <w:ilvl w:val="0"/>
          <w:numId w:val="30"/>
        </w:numPr>
        <w:rPr>
          <w:lang w:val="pt-BR"/>
        </w:rPr>
      </w:pPr>
      <w:r w:rsidRPr="00BB39CA">
        <w:rPr>
          <w:lang w:val="pt-BR"/>
        </w:rPr>
        <w:t xml:space="preserve">Os sistemas transparentes quanto à localização devem possuir um </w:t>
      </w:r>
      <w:r w:rsidRPr="00BB39CA">
        <w:rPr>
          <w:b/>
          <w:lang w:val="pt-BR"/>
        </w:rPr>
        <w:t>serviço de nomes</w:t>
      </w:r>
      <w:r w:rsidRPr="00BB39CA">
        <w:rPr>
          <w:lang w:val="pt-BR"/>
        </w:rPr>
        <w:t>, que mapeia o nome abstrato ao endereço do recurso.</w:t>
      </w:r>
    </w:p>
    <w:p w14:paraId="60CD261D" w14:textId="3BE2F5D1" w:rsidR="00BB42EB" w:rsidRPr="00BB39CA" w:rsidRDefault="00BB42EB" w:rsidP="003B310C">
      <w:pPr>
        <w:pStyle w:val="Heading3"/>
      </w:pPr>
      <w:r w:rsidRPr="00BB39CA">
        <w:t>Transparência de Migração</w:t>
      </w:r>
    </w:p>
    <w:p w14:paraId="2B0A0EB5" w14:textId="38AE082C" w:rsidR="00BB42EB" w:rsidRPr="00BB39CA" w:rsidRDefault="008B5891" w:rsidP="008B5891">
      <w:pPr>
        <w:pStyle w:val="NoSpacing"/>
        <w:numPr>
          <w:ilvl w:val="0"/>
          <w:numId w:val="31"/>
        </w:numPr>
        <w:rPr>
          <w:lang w:val="pt-BR"/>
        </w:rPr>
      </w:pPr>
      <w:r w:rsidRPr="00BB39CA">
        <w:rPr>
          <w:lang w:val="pt-BR"/>
        </w:rPr>
        <w:t xml:space="preserve">Os recursos podem trocar de lugar no </w:t>
      </w:r>
      <w:r w:rsidR="0098632B" w:rsidRPr="00BB39CA">
        <w:rPr>
          <w:lang w:val="pt-BR"/>
        </w:rPr>
        <w:t>s</w:t>
      </w:r>
      <w:r w:rsidRPr="00BB39CA">
        <w:rPr>
          <w:lang w:val="pt-BR"/>
        </w:rPr>
        <w:t>istema.</w:t>
      </w:r>
    </w:p>
    <w:p w14:paraId="20843ECB" w14:textId="5E105CEC" w:rsidR="008B5891" w:rsidRPr="00BB39CA" w:rsidRDefault="008B5891" w:rsidP="008B5891">
      <w:pPr>
        <w:pStyle w:val="NoSpacing"/>
        <w:numPr>
          <w:ilvl w:val="0"/>
          <w:numId w:val="31"/>
        </w:numPr>
        <w:rPr>
          <w:lang w:val="pt-BR"/>
        </w:rPr>
      </w:pPr>
      <w:r w:rsidRPr="00BB39CA">
        <w:rPr>
          <w:lang w:val="pt-BR"/>
        </w:rPr>
        <w:t xml:space="preserve">Um </w:t>
      </w:r>
      <w:r w:rsidR="0098632B" w:rsidRPr="00BB39CA">
        <w:rPr>
          <w:lang w:val="pt-BR"/>
        </w:rPr>
        <w:t>s</w:t>
      </w:r>
      <w:r w:rsidRPr="00BB39CA">
        <w:rPr>
          <w:lang w:val="pt-BR"/>
        </w:rPr>
        <w:t>istema transparente quanto à migração é também transparente quanto à localização, mas também deve observ</w:t>
      </w:r>
      <w:r w:rsidR="00311E39" w:rsidRPr="00BB39CA">
        <w:rPr>
          <w:lang w:val="pt-BR"/>
        </w:rPr>
        <w:t>a</w:t>
      </w:r>
      <w:r w:rsidRPr="00BB39CA">
        <w:rPr>
          <w:lang w:val="pt-BR"/>
        </w:rPr>
        <w:t>r outras características de projeto.</w:t>
      </w:r>
    </w:p>
    <w:p w14:paraId="742D8DDE" w14:textId="47544535" w:rsidR="008B5891" w:rsidRPr="00BB39CA" w:rsidRDefault="008B5891" w:rsidP="008B5891">
      <w:pPr>
        <w:pStyle w:val="NoSpacing"/>
        <w:numPr>
          <w:ilvl w:val="0"/>
          <w:numId w:val="31"/>
        </w:numPr>
        <w:rPr>
          <w:lang w:val="pt-BR"/>
        </w:rPr>
      </w:pPr>
      <w:r w:rsidRPr="00BB39CA">
        <w:rPr>
          <w:lang w:val="pt-BR"/>
        </w:rPr>
        <w:t>O que pode migrar?</w:t>
      </w:r>
    </w:p>
    <w:p w14:paraId="778513C4" w14:textId="3CDC1BFD" w:rsidR="008B5891" w:rsidRPr="00BB39CA" w:rsidRDefault="008B5891" w:rsidP="008B5891">
      <w:pPr>
        <w:pStyle w:val="NoSpacing"/>
        <w:numPr>
          <w:ilvl w:val="1"/>
          <w:numId w:val="31"/>
        </w:numPr>
        <w:rPr>
          <w:lang w:val="pt-BR"/>
        </w:rPr>
      </w:pPr>
      <w:r w:rsidRPr="00BB39CA">
        <w:rPr>
          <w:lang w:val="pt-BR"/>
        </w:rPr>
        <w:t>Dados;</w:t>
      </w:r>
    </w:p>
    <w:p w14:paraId="5BADFD52" w14:textId="4B14699A" w:rsidR="008B5891" w:rsidRPr="00BB39CA" w:rsidRDefault="008B5891" w:rsidP="008B5891">
      <w:pPr>
        <w:pStyle w:val="NoSpacing"/>
        <w:numPr>
          <w:ilvl w:val="1"/>
          <w:numId w:val="31"/>
        </w:numPr>
        <w:rPr>
          <w:lang w:val="pt-BR"/>
        </w:rPr>
      </w:pPr>
      <w:r w:rsidRPr="00BB39CA">
        <w:rPr>
          <w:lang w:val="pt-BR"/>
        </w:rPr>
        <w:t>Computação;</w:t>
      </w:r>
    </w:p>
    <w:p w14:paraId="783CAF0C" w14:textId="6962B811" w:rsidR="008B5891" w:rsidRPr="00BB39CA" w:rsidRDefault="008B5891" w:rsidP="008B5891">
      <w:pPr>
        <w:pStyle w:val="NoSpacing"/>
        <w:numPr>
          <w:ilvl w:val="1"/>
          <w:numId w:val="31"/>
        </w:numPr>
        <w:rPr>
          <w:lang w:val="pt-BR"/>
        </w:rPr>
      </w:pPr>
      <w:r w:rsidRPr="00BB39CA">
        <w:rPr>
          <w:lang w:val="pt-BR"/>
        </w:rPr>
        <w:t>Processos.</w:t>
      </w:r>
    </w:p>
    <w:p w14:paraId="298834EA" w14:textId="103E5C1C" w:rsidR="008B5891" w:rsidRPr="00BB39CA" w:rsidRDefault="008B5891" w:rsidP="008B5891">
      <w:pPr>
        <w:pStyle w:val="NoSpacing"/>
        <w:numPr>
          <w:ilvl w:val="0"/>
          <w:numId w:val="31"/>
        </w:numPr>
        <w:rPr>
          <w:lang w:val="pt-BR"/>
        </w:rPr>
      </w:pPr>
      <w:r w:rsidRPr="00BB39CA">
        <w:rPr>
          <w:lang w:val="pt-BR"/>
        </w:rPr>
        <w:t>Dependência residual:</w:t>
      </w:r>
    </w:p>
    <w:p w14:paraId="228781A4" w14:textId="77777777" w:rsidR="00793558" w:rsidRPr="00BB39CA" w:rsidRDefault="008B5891" w:rsidP="00793558">
      <w:pPr>
        <w:pStyle w:val="NoSpacing"/>
        <w:numPr>
          <w:ilvl w:val="1"/>
          <w:numId w:val="31"/>
        </w:numPr>
        <w:rPr>
          <w:lang w:val="pt-BR"/>
        </w:rPr>
      </w:pPr>
      <w:r w:rsidRPr="00BB39CA">
        <w:rPr>
          <w:lang w:val="pt-BR"/>
        </w:rPr>
        <w:t xml:space="preserve">Quando um componente do sistema migra, </w:t>
      </w:r>
      <w:r w:rsidR="00311E39" w:rsidRPr="00BB39CA">
        <w:rPr>
          <w:lang w:val="pt-BR"/>
        </w:rPr>
        <w:t xml:space="preserve">podem haver solicitações em andamento no sistema para ele, que não tomaram ainda conhecimento de sua nova localização. </w:t>
      </w:r>
      <w:r w:rsidR="00454521" w:rsidRPr="00BB39CA">
        <w:rPr>
          <w:lang w:val="pt-BR"/>
        </w:rPr>
        <w:t>Neste caso, os nós podem guardar um histórico do movimento dos recursos, para que o processo que possua sua localização antiga (nome antigo) possa encontr</w:t>
      </w:r>
      <w:r w:rsidR="00793558" w:rsidRPr="00BB39CA">
        <w:rPr>
          <w:lang w:val="pt-BR"/>
        </w:rPr>
        <w:t>á</w:t>
      </w:r>
      <w:r w:rsidR="00454521" w:rsidRPr="00BB39CA">
        <w:rPr>
          <w:lang w:val="pt-BR"/>
        </w:rPr>
        <w:t>-lo.</w:t>
      </w:r>
    </w:p>
    <w:p w14:paraId="0AC5F5C6" w14:textId="1ACC6A4F" w:rsidR="00793558" w:rsidRPr="00BB39CA" w:rsidRDefault="00793558" w:rsidP="00793558">
      <w:pPr>
        <w:pStyle w:val="Heading4"/>
      </w:pPr>
      <w:r w:rsidRPr="00BB39CA">
        <w:t>Migração de Dados</w:t>
      </w:r>
    </w:p>
    <w:p w14:paraId="0B06B14C" w14:textId="4B3E654C" w:rsidR="00793558" w:rsidRPr="00BB39CA" w:rsidRDefault="00793558" w:rsidP="00793558">
      <w:pPr>
        <w:pStyle w:val="ListParagraph"/>
        <w:numPr>
          <w:ilvl w:val="0"/>
          <w:numId w:val="32"/>
        </w:numPr>
      </w:pPr>
      <w:r w:rsidRPr="00BB39CA">
        <w:t>Transferência de arquivos:</w:t>
      </w:r>
    </w:p>
    <w:p w14:paraId="3B3DC1BE" w14:textId="07C6B955" w:rsidR="00793558" w:rsidRPr="00BB39CA" w:rsidRDefault="00793558" w:rsidP="00793558">
      <w:pPr>
        <w:pStyle w:val="ListParagraph"/>
        <w:numPr>
          <w:ilvl w:val="1"/>
          <w:numId w:val="32"/>
        </w:numPr>
      </w:pPr>
      <w:r w:rsidRPr="00BB39CA">
        <w:t>Quando um usuário necessita acessar um arquivo x, o arquivo x completo é transferido para a sua máquina local. Se houver alterações, o arquivo deve ser transferido de volta ao site origem.</w:t>
      </w:r>
    </w:p>
    <w:p w14:paraId="7BEE808E" w14:textId="061B4D4A" w:rsidR="00793558" w:rsidRPr="00BB39CA" w:rsidRDefault="00793558" w:rsidP="00793558">
      <w:pPr>
        <w:pStyle w:val="ListParagraph"/>
        <w:numPr>
          <w:ilvl w:val="0"/>
          <w:numId w:val="32"/>
        </w:numPr>
      </w:pPr>
      <w:r w:rsidRPr="00BB39CA">
        <w:t>Transferência de partes do arquivo: somente as partes do arquivo que serão acessadas são realmente transferidas.</w:t>
      </w:r>
    </w:p>
    <w:p w14:paraId="5FC0E4ED" w14:textId="1EA4597B" w:rsidR="00793558" w:rsidRPr="00BB39CA" w:rsidRDefault="00E673C6" w:rsidP="00E673C6">
      <w:pPr>
        <w:pStyle w:val="Heading4"/>
      </w:pPr>
      <w:r w:rsidRPr="00BB39CA">
        <w:t>Migração de Computação</w:t>
      </w:r>
    </w:p>
    <w:p w14:paraId="7B198F88" w14:textId="19906441" w:rsidR="00E673C6" w:rsidRPr="00BB39CA" w:rsidRDefault="00E673C6" w:rsidP="00E673C6">
      <w:pPr>
        <w:pStyle w:val="NoSpacing"/>
        <w:numPr>
          <w:ilvl w:val="0"/>
          <w:numId w:val="33"/>
        </w:numPr>
        <w:rPr>
          <w:lang w:val="pt-BR"/>
        </w:rPr>
      </w:pPr>
      <w:r w:rsidRPr="00BB39CA">
        <w:rPr>
          <w:lang w:val="pt-BR"/>
        </w:rPr>
        <w:t>Quando se necessita de um grande volume de dados que se encontra em outro nodo, é mais eficiente transferir a computação do que transferir os dados.</w:t>
      </w:r>
    </w:p>
    <w:p w14:paraId="18B00516" w14:textId="7C2EB19F" w:rsidR="00ED4851" w:rsidRPr="00BB39CA" w:rsidRDefault="00ED4851" w:rsidP="00E673C6">
      <w:pPr>
        <w:pStyle w:val="NoSpacing"/>
        <w:numPr>
          <w:ilvl w:val="0"/>
          <w:numId w:val="33"/>
        </w:numPr>
        <w:rPr>
          <w:lang w:val="pt-BR"/>
        </w:rPr>
      </w:pPr>
      <w:r w:rsidRPr="00BB39CA">
        <w:rPr>
          <w:lang w:val="pt-BR"/>
        </w:rPr>
        <w:t>Migração de computação pode ser feita via RPC ou pelo envio de mensagens (geralmente no modelo cliente-servidor).</w:t>
      </w:r>
    </w:p>
    <w:p w14:paraId="1952A235" w14:textId="5F35FBFA" w:rsidR="00485E5B" w:rsidRPr="00BB39CA" w:rsidRDefault="00485E5B" w:rsidP="00485E5B">
      <w:pPr>
        <w:pStyle w:val="NoSpacing"/>
        <w:rPr>
          <w:lang w:val="pt-BR"/>
        </w:rPr>
      </w:pPr>
    </w:p>
    <w:p w14:paraId="305C47A9" w14:textId="26891420" w:rsidR="00485E5B" w:rsidRPr="00BB39CA" w:rsidRDefault="00485E5B" w:rsidP="00485E5B">
      <w:pPr>
        <w:pStyle w:val="Heading4"/>
      </w:pPr>
      <w:r w:rsidRPr="00BB39CA">
        <w:lastRenderedPageBreak/>
        <w:t>Migração de Processos</w:t>
      </w:r>
    </w:p>
    <w:p w14:paraId="1389BFA0" w14:textId="6FCDC1C2" w:rsidR="00485E5B" w:rsidRPr="00BB39CA" w:rsidRDefault="00485E5B" w:rsidP="00485E5B">
      <w:pPr>
        <w:pStyle w:val="NoSpacing"/>
        <w:numPr>
          <w:ilvl w:val="0"/>
          <w:numId w:val="34"/>
        </w:numPr>
        <w:rPr>
          <w:lang w:val="pt-BR"/>
        </w:rPr>
      </w:pPr>
      <w:r w:rsidRPr="00BB39CA">
        <w:rPr>
          <w:lang w:val="pt-BR"/>
        </w:rPr>
        <w:t>A migração de um processo, depois de iniciada a sua execução, pode ser justifica pelas seguintes razões:</w:t>
      </w:r>
    </w:p>
    <w:p w14:paraId="4F86573E" w14:textId="748BE624" w:rsidR="00485E5B" w:rsidRPr="00BB39CA" w:rsidRDefault="00485E5B" w:rsidP="00485E5B">
      <w:pPr>
        <w:pStyle w:val="NoSpacing"/>
        <w:numPr>
          <w:ilvl w:val="1"/>
          <w:numId w:val="34"/>
        </w:numPr>
        <w:rPr>
          <w:lang w:val="pt-BR"/>
        </w:rPr>
      </w:pPr>
      <w:r w:rsidRPr="00BB39CA">
        <w:rPr>
          <w:lang w:val="pt-BR"/>
        </w:rPr>
        <w:t>Balanceamento de carga;</w:t>
      </w:r>
    </w:p>
    <w:p w14:paraId="2401CFC1" w14:textId="59469CA1" w:rsidR="00485E5B" w:rsidRPr="00BB39CA" w:rsidRDefault="00485E5B" w:rsidP="00485E5B">
      <w:pPr>
        <w:pStyle w:val="NoSpacing"/>
        <w:numPr>
          <w:ilvl w:val="1"/>
          <w:numId w:val="34"/>
        </w:numPr>
        <w:rPr>
          <w:lang w:val="pt-BR"/>
        </w:rPr>
      </w:pPr>
      <w:r w:rsidRPr="00BB39CA">
        <w:rPr>
          <w:lang w:val="pt-BR"/>
        </w:rPr>
        <w:t>Queda de uma máquina;</w:t>
      </w:r>
    </w:p>
    <w:p w14:paraId="67D108AC" w14:textId="59376C50" w:rsidR="00485E5B" w:rsidRPr="00BB39CA" w:rsidRDefault="00485E5B" w:rsidP="00485E5B">
      <w:pPr>
        <w:pStyle w:val="NoSpacing"/>
        <w:numPr>
          <w:ilvl w:val="1"/>
          <w:numId w:val="34"/>
        </w:numPr>
        <w:rPr>
          <w:lang w:val="pt-BR"/>
        </w:rPr>
      </w:pPr>
      <w:r w:rsidRPr="00BB39CA">
        <w:rPr>
          <w:lang w:val="pt-BR"/>
        </w:rPr>
        <w:t>Preferências de hardware;</w:t>
      </w:r>
    </w:p>
    <w:p w14:paraId="376FDB28" w14:textId="02152DD5" w:rsidR="00485E5B" w:rsidRPr="00BB39CA" w:rsidRDefault="00485E5B" w:rsidP="00485E5B">
      <w:pPr>
        <w:pStyle w:val="NoSpacing"/>
        <w:numPr>
          <w:ilvl w:val="1"/>
          <w:numId w:val="34"/>
        </w:numPr>
        <w:rPr>
          <w:lang w:val="pt-BR"/>
        </w:rPr>
      </w:pPr>
      <w:r w:rsidRPr="00BB39CA">
        <w:rPr>
          <w:lang w:val="pt-BR"/>
        </w:rPr>
        <w:t>Preferências de software;</w:t>
      </w:r>
    </w:p>
    <w:p w14:paraId="04EC8E21" w14:textId="11A0D1ED" w:rsidR="00485E5B" w:rsidRPr="00BB39CA" w:rsidRDefault="00485E5B" w:rsidP="00485E5B">
      <w:pPr>
        <w:pStyle w:val="NoSpacing"/>
        <w:numPr>
          <w:ilvl w:val="1"/>
          <w:numId w:val="34"/>
        </w:numPr>
        <w:rPr>
          <w:lang w:val="pt-BR"/>
        </w:rPr>
      </w:pPr>
      <w:r w:rsidRPr="00BB39CA">
        <w:rPr>
          <w:lang w:val="pt-BR"/>
        </w:rPr>
        <w:t>Proximidade dos recursos.</w:t>
      </w:r>
    </w:p>
    <w:p w14:paraId="5C0A9880" w14:textId="7F9F839B" w:rsidR="00485E5B" w:rsidRPr="00BB39CA" w:rsidRDefault="00485E5B" w:rsidP="00485E5B">
      <w:pPr>
        <w:pStyle w:val="NoSpacing"/>
        <w:numPr>
          <w:ilvl w:val="0"/>
          <w:numId w:val="34"/>
        </w:numPr>
        <w:rPr>
          <w:lang w:val="pt-BR"/>
        </w:rPr>
      </w:pPr>
      <w:r w:rsidRPr="00BB39CA">
        <w:rPr>
          <w:lang w:val="pt-BR"/>
        </w:rPr>
        <w:t>Poucos sistemas implementam esse recurso: MOSIX.</w:t>
      </w:r>
    </w:p>
    <w:p w14:paraId="5C7D9F4F" w14:textId="3D5051BD" w:rsidR="003B310C" w:rsidRPr="00BB39CA" w:rsidRDefault="003B310C" w:rsidP="003B310C">
      <w:pPr>
        <w:pStyle w:val="NoSpacing"/>
        <w:rPr>
          <w:lang w:val="pt-BR"/>
        </w:rPr>
      </w:pPr>
    </w:p>
    <w:p w14:paraId="5B96A54D" w14:textId="35F0CD78" w:rsidR="003B310C" w:rsidRPr="00BB39CA" w:rsidRDefault="003B310C" w:rsidP="003B310C">
      <w:pPr>
        <w:pStyle w:val="Heading3"/>
      </w:pPr>
      <w:r w:rsidRPr="00BB39CA">
        <w:t>Transparência de replicação</w:t>
      </w:r>
    </w:p>
    <w:p w14:paraId="1134E98F" w14:textId="28EC1EB9" w:rsidR="003B310C" w:rsidRPr="00BB39CA" w:rsidRDefault="00E4391A" w:rsidP="00E4391A">
      <w:pPr>
        <w:pStyle w:val="NoSpacing"/>
        <w:numPr>
          <w:ilvl w:val="0"/>
          <w:numId w:val="35"/>
        </w:numPr>
        <w:rPr>
          <w:lang w:val="pt-BR"/>
        </w:rPr>
      </w:pPr>
      <w:r w:rsidRPr="00BB39CA">
        <w:rPr>
          <w:lang w:val="pt-BR"/>
        </w:rPr>
        <w:t>Por razões de desempenho, o Sistema pode manter cópias de recursos em vários nodos, sem que o usuário ou programador estejam conscientes deste fato.</w:t>
      </w:r>
    </w:p>
    <w:p w14:paraId="45249EC7" w14:textId="7DDC5843" w:rsidR="00E4391A" w:rsidRPr="00BB39CA" w:rsidRDefault="00E4391A" w:rsidP="00E4391A">
      <w:pPr>
        <w:pStyle w:val="NoSpacing"/>
        <w:numPr>
          <w:ilvl w:val="0"/>
          <w:numId w:val="35"/>
        </w:numPr>
        <w:rPr>
          <w:lang w:val="pt-BR"/>
        </w:rPr>
      </w:pPr>
      <w:r w:rsidRPr="00BB39CA">
        <w:rPr>
          <w:lang w:val="pt-BR"/>
        </w:rPr>
        <w:t>Deve ser garantido pelo Sistema que as múltiplas cópias do recurso serão sempre vista</w:t>
      </w:r>
      <w:r w:rsidR="00D26139" w:rsidRPr="00BB39CA">
        <w:rPr>
          <w:lang w:val="pt-BR"/>
        </w:rPr>
        <w:t>s</w:t>
      </w:r>
      <w:r w:rsidRPr="00BB39CA">
        <w:rPr>
          <w:lang w:val="pt-BR"/>
        </w:rPr>
        <w:t xml:space="preserve"> como uma única cópia (coerência entre as cópias).</w:t>
      </w:r>
    </w:p>
    <w:p w14:paraId="430CECDF" w14:textId="6AB193AF" w:rsidR="00FB16A4" w:rsidRPr="00BB39CA" w:rsidRDefault="00FB16A4" w:rsidP="00FB16A4">
      <w:pPr>
        <w:pStyle w:val="NoSpacing"/>
        <w:rPr>
          <w:lang w:val="pt-BR"/>
        </w:rPr>
      </w:pPr>
    </w:p>
    <w:p w14:paraId="1FFDE7C7" w14:textId="7762F2CB" w:rsidR="00FB16A4" w:rsidRPr="00BB39CA" w:rsidRDefault="00FB16A4" w:rsidP="00FB16A4">
      <w:pPr>
        <w:pStyle w:val="Heading3"/>
      </w:pPr>
      <w:r w:rsidRPr="00BB39CA">
        <w:t>Transparência de concorrência</w:t>
      </w:r>
    </w:p>
    <w:p w14:paraId="3FE9620A" w14:textId="5D39B6D7" w:rsidR="00FB16A4" w:rsidRPr="00BB39CA" w:rsidRDefault="00FB16A4" w:rsidP="00FB16A4">
      <w:pPr>
        <w:pStyle w:val="NoSpacing"/>
        <w:numPr>
          <w:ilvl w:val="0"/>
          <w:numId w:val="36"/>
        </w:numPr>
        <w:rPr>
          <w:lang w:val="pt-BR"/>
        </w:rPr>
      </w:pPr>
      <w:r w:rsidRPr="00BB39CA">
        <w:rPr>
          <w:lang w:val="pt-BR"/>
        </w:rPr>
        <w:t>Os usuários não devem notar que existem outros usuários no sistema. Se dois usuários acessam simultaneamente um mesmo recurso, o Sistema deve garantir a coerência.</w:t>
      </w:r>
    </w:p>
    <w:p w14:paraId="0903434E" w14:textId="5E02A7BE" w:rsidR="00FB16A4" w:rsidRPr="00BB39CA" w:rsidRDefault="00FB16A4" w:rsidP="00FB16A4">
      <w:pPr>
        <w:pStyle w:val="NoSpacing"/>
        <w:numPr>
          <w:ilvl w:val="0"/>
          <w:numId w:val="36"/>
        </w:numPr>
        <w:rPr>
          <w:lang w:val="pt-BR"/>
        </w:rPr>
      </w:pPr>
      <w:r w:rsidRPr="00BB39CA">
        <w:rPr>
          <w:lang w:val="pt-BR"/>
        </w:rPr>
        <w:t>Em sistemas distribuídos, devem ser garantidas as mesmas condições de concorrência de um sistema centralizado.</w:t>
      </w:r>
    </w:p>
    <w:p w14:paraId="6A9B34A5" w14:textId="1BC2B027" w:rsidR="00484C11" w:rsidRPr="00BB39CA" w:rsidRDefault="00484C11" w:rsidP="00484C11">
      <w:pPr>
        <w:pStyle w:val="NoSpacing"/>
        <w:rPr>
          <w:lang w:val="pt-BR"/>
        </w:rPr>
      </w:pPr>
    </w:p>
    <w:p w14:paraId="4E909576" w14:textId="360F5D86" w:rsidR="00484C11" w:rsidRPr="00BB39CA" w:rsidRDefault="00484C11" w:rsidP="00484C11">
      <w:pPr>
        <w:pStyle w:val="Heading3"/>
      </w:pPr>
      <w:r w:rsidRPr="00BB39CA">
        <w:t>Transparência de paralelismo</w:t>
      </w:r>
    </w:p>
    <w:p w14:paraId="3B8D47FC" w14:textId="69CD8F11" w:rsidR="00484C11" w:rsidRPr="00BB39CA" w:rsidRDefault="00484C11" w:rsidP="00484C11">
      <w:pPr>
        <w:pStyle w:val="NoSpacing"/>
        <w:numPr>
          <w:ilvl w:val="0"/>
          <w:numId w:val="37"/>
        </w:numPr>
        <w:rPr>
          <w:lang w:val="pt-BR"/>
        </w:rPr>
      </w:pPr>
      <w:r w:rsidRPr="00BB39CA">
        <w:rPr>
          <w:lang w:val="pt-BR"/>
        </w:rPr>
        <w:t>O próprio sistema operacional deve decidir que recursos (e.g. processadores) alocar a uma aplicação distribuída de maneira que critérios de otimização sejam atendidos (balanceamento de carga, tempo de resposta, etc);</w:t>
      </w:r>
    </w:p>
    <w:p w14:paraId="3CC84360" w14:textId="191597A2" w:rsidR="00484C11" w:rsidRPr="00BB39CA" w:rsidRDefault="00484C11" w:rsidP="00484C11">
      <w:pPr>
        <w:pStyle w:val="NoSpacing"/>
        <w:numPr>
          <w:ilvl w:val="0"/>
          <w:numId w:val="37"/>
        </w:numPr>
        <w:rPr>
          <w:lang w:val="pt-BR"/>
        </w:rPr>
      </w:pPr>
      <w:r w:rsidRPr="00BB39CA">
        <w:rPr>
          <w:lang w:val="pt-BR"/>
        </w:rPr>
        <w:t>O usuário não deve interferir nessa escolha;</w:t>
      </w:r>
    </w:p>
    <w:p w14:paraId="55F97318" w14:textId="77777777" w:rsidR="00CC3E1B" w:rsidRPr="00BB39CA" w:rsidRDefault="00484C11" w:rsidP="00484C11">
      <w:pPr>
        <w:pStyle w:val="NoSpacing"/>
        <w:numPr>
          <w:ilvl w:val="0"/>
          <w:numId w:val="37"/>
        </w:numPr>
        <w:rPr>
          <w:lang w:val="pt-BR"/>
        </w:rPr>
      </w:pPr>
      <w:r w:rsidRPr="00BB39CA">
        <w:rPr>
          <w:lang w:val="pt-BR"/>
        </w:rPr>
        <w:t>O número de recursos alocados a uma aplicação pode variar de uma execução para outra.</w:t>
      </w:r>
    </w:p>
    <w:p w14:paraId="054973BF" w14:textId="77777777" w:rsidR="00CC3E1B" w:rsidRPr="00BB39CA" w:rsidRDefault="00CC3E1B" w:rsidP="00CC3E1B">
      <w:pPr>
        <w:pStyle w:val="NoSpacing"/>
        <w:rPr>
          <w:lang w:val="pt-BR"/>
        </w:rPr>
      </w:pPr>
    </w:p>
    <w:p w14:paraId="07879CC6" w14:textId="77777777" w:rsidR="00CC3E1B" w:rsidRPr="00BB39CA" w:rsidRDefault="00CC3E1B" w:rsidP="00CC3E1B">
      <w:pPr>
        <w:pStyle w:val="Heading2"/>
      </w:pPr>
      <w:r w:rsidRPr="00BB39CA">
        <w:t>Flexibilidade</w:t>
      </w:r>
    </w:p>
    <w:p w14:paraId="0A166B0D" w14:textId="51805317" w:rsidR="00484C11" w:rsidRPr="00BB39CA" w:rsidRDefault="00CC3E1B" w:rsidP="00CC3E1B">
      <w:pPr>
        <w:pStyle w:val="NoSpacing"/>
        <w:numPr>
          <w:ilvl w:val="0"/>
          <w:numId w:val="38"/>
        </w:numPr>
        <w:rPr>
          <w:lang w:val="pt-BR"/>
        </w:rPr>
      </w:pPr>
      <w:r w:rsidRPr="00BB39CA">
        <w:rPr>
          <w:lang w:val="pt-BR"/>
        </w:rPr>
        <w:t>A inserção de novos módulos no sistema deve ser uma tarefa simples;</w:t>
      </w:r>
    </w:p>
    <w:p w14:paraId="2F830C6C" w14:textId="02625729" w:rsidR="00CC3E1B" w:rsidRPr="00BB39CA" w:rsidRDefault="00CC3E1B" w:rsidP="00CC3E1B">
      <w:pPr>
        <w:pStyle w:val="NoSpacing"/>
        <w:numPr>
          <w:ilvl w:val="0"/>
          <w:numId w:val="38"/>
        </w:numPr>
        <w:rPr>
          <w:lang w:val="pt-BR"/>
        </w:rPr>
      </w:pPr>
      <w:r w:rsidRPr="00BB39CA">
        <w:rPr>
          <w:lang w:val="pt-BR"/>
        </w:rPr>
        <w:t>Duas abordagens para a estruturação de um sistema distribuído:</w:t>
      </w:r>
    </w:p>
    <w:p w14:paraId="78D444DA" w14:textId="5C545C1F" w:rsidR="00CC3E1B" w:rsidRPr="00BB39CA" w:rsidRDefault="00CC3E1B" w:rsidP="00CC3E1B">
      <w:pPr>
        <w:pStyle w:val="NoSpacing"/>
        <w:numPr>
          <w:ilvl w:val="1"/>
          <w:numId w:val="38"/>
        </w:numPr>
        <w:rPr>
          <w:lang w:val="pt-BR"/>
        </w:rPr>
      </w:pPr>
      <w:r w:rsidRPr="00BB39CA">
        <w:rPr>
          <w:lang w:val="pt-BR"/>
        </w:rPr>
        <w:t>Kernel monolítico (e.g. Unix distribuído);</w:t>
      </w:r>
    </w:p>
    <w:p w14:paraId="60B6B541" w14:textId="17EF4102" w:rsidR="00CC3E1B" w:rsidRPr="00BB39CA" w:rsidRDefault="00CC3E1B" w:rsidP="00CC3E1B">
      <w:pPr>
        <w:pStyle w:val="NoSpacing"/>
        <w:numPr>
          <w:ilvl w:val="1"/>
          <w:numId w:val="38"/>
        </w:numPr>
        <w:rPr>
          <w:lang w:val="pt-BR"/>
        </w:rPr>
      </w:pPr>
      <w:r w:rsidRPr="00BB39CA">
        <w:rPr>
          <w:lang w:val="pt-BR"/>
        </w:rPr>
        <w:t>Micro-kernel (Mach, Chorus, Amoeba, etc).</w:t>
      </w:r>
    </w:p>
    <w:p w14:paraId="7177B1DC" w14:textId="1F84F887" w:rsidR="00CC3E1B" w:rsidRPr="00BB39CA" w:rsidRDefault="00CC3E1B" w:rsidP="00CC3E1B">
      <w:pPr>
        <w:pStyle w:val="NoSpacing"/>
        <w:numPr>
          <w:ilvl w:val="0"/>
          <w:numId w:val="38"/>
        </w:numPr>
        <w:rPr>
          <w:lang w:val="pt-BR"/>
        </w:rPr>
      </w:pPr>
      <w:r w:rsidRPr="00BB39CA">
        <w:rPr>
          <w:lang w:val="pt-BR"/>
        </w:rPr>
        <w:t>Um microkernel fornece somente serviços básicas:</w:t>
      </w:r>
    </w:p>
    <w:p w14:paraId="4B5BE5A0" w14:textId="62A9D98C" w:rsidR="00CC3E1B" w:rsidRPr="00BB39CA" w:rsidRDefault="00CC3E1B" w:rsidP="00CC3E1B">
      <w:pPr>
        <w:pStyle w:val="NoSpacing"/>
        <w:numPr>
          <w:ilvl w:val="1"/>
          <w:numId w:val="38"/>
        </w:numPr>
        <w:rPr>
          <w:lang w:val="pt-BR"/>
        </w:rPr>
      </w:pPr>
      <w:r w:rsidRPr="00BB39CA">
        <w:rPr>
          <w:lang w:val="pt-BR"/>
        </w:rPr>
        <w:t>Mecanismo de comunicação entre processos – IPC;</w:t>
      </w:r>
    </w:p>
    <w:p w14:paraId="0891F67D" w14:textId="758707C6" w:rsidR="00CC3E1B" w:rsidRPr="00BB39CA" w:rsidRDefault="00CC3E1B" w:rsidP="00CC3E1B">
      <w:pPr>
        <w:pStyle w:val="NoSpacing"/>
        <w:numPr>
          <w:ilvl w:val="1"/>
          <w:numId w:val="38"/>
        </w:numPr>
        <w:rPr>
          <w:lang w:val="pt-BR"/>
        </w:rPr>
      </w:pPr>
      <w:r w:rsidRPr="00BB39CA">
        <w:rPr>
          <w:lang w:val="pt-BR"/>
        </w:rPr>
        <w:t>Gerência básica de memória;</w:t>
      </w:r>
    </w:p>
    <w:p w14:paraId="4E718EFB" w14:textId="1B864708" w:rsidR="00CC3E1B" w:rsidRPr="00BB39CA" w:rsidRDefault="00CC3E1B" w:rsidP="00CC3E1B">
      <w:pPr>
        <w:pStyle w:val="NoSpacing"/>
        <w:numPr>
          <w:ilvl w:val="1"/>
          <w:numId w:val="38"/>
        </w:numPr>
        <w:rPr>
          <w:lang w:val="pt-BR"/>
        </w:rPr>
      </w:pPr>
      <w:r w:rsidRPr="00BB39CA">
        <w:rPr>
          <w:lang w:val="pt-BR"/>
        </w:rPr>
        <w:t>Gerência de processos de baixo nível (trocar de contexto);</w:t>
      </w:r>
    </w:p>
    <w:p w14:paraId="6FEABDF5" w14:textId="06C52C7D" w:rsidR="00CC3E1B" w:rsidRPr="00BB39CA" w:rsidRDefault="00CC3E1B" w:rsidP="00CC3E1B">
      <w:pPr>
        <w:pStyle w:val="NoSpacing"/>
        <w:numPr>
          <w:ilvl w:val="1"/>
          <w:numId w:val="38"/>
        </w:numPr>
        <w:rPr>
          <w:lang w:val="pt-BR"/>
        </w:rPr>
      </w:pPr>
      <w:r w:rsidRPr="00BB39CA">
        <w:rPr>
          <w:lang w:val="pt-BR"/>
        </w:rPr>
        <w:t>Estrada e saída de baixo nível.</w:t>
      </w:r>
    </w:p>
    <w:p w14:paraId="4D490EAF" w14:textId="1F33959B" w:rsidR="00CC3E1B" w:rsidRPr="00BB39CA" w:rsidRDefault="00CC3E1B" w:rsidP="00CC3E1B">
      <w:pPr>
        <w:pStyle w:val="NoSpacing"/>
        <w:numPr>
          <w:ilvl w:val="0"/>
          <w:numId w:val="38"/>
        </w:numPr>
        <w:rPr>
          <w:lang w:val="pt-BR"/>
        </w:rPr>
      </w:pPr>
      <w:r w:rsidRPr="00BB39CA">
        <w:rPr>
          <w:lang w:val="pt-BR"/>
        </w:rPr>
        <w:t>Os demais serviços (gerência de arquivos, escalonamento, etc) são providos por serviços em nível de usuário.</w:t>
      </w:r>
    </w:p>
    <w:p w14:paraId="69BE08E9" w14:textId="50A09B9E" w:rsidR="00E36CE9" w:rsidRPr="00BB39CA" w:rsidRDefault="00E36CE9" w:rsidP="00E36CE9">
      <w:pPr>
        <w:pStyle w:val="NoSpacing"/>
        <w:rPr>
          <w:lang w:val="pt-BR"/>
        </w:rPr>
      </w:pPr>
    </w:p>
    <w:p w14:paraId="42D06ADE" w14:textId="32EB2FE2" w:rsidR="00E36CE9" w:rsidRPr="00BB39CA" w:rsidRDefault="00E36CE9" w:rsidP="00E36CE9">
      <w:pPr>
        <w:pStyle w:val="Heading2"/>
      </w:pPr>
      <w:r w:rsidRPr="00BB39CA">
        <w:t>Confiabilidade</w:t>
      </w:r>
    </w:p>
    <w:p w14:paraId="1EC97DC8" w14:textId="5F382FA9" w:rsidR="00E36CE9" w:rsidRPr="00BB39CA" w:rsidRDefault="00E36CE9" w:rsidP="00E36CE9">
      <w:pPr>
        <w:pStyle w:val="NoSpacing"/>
        <w:numPr>
          <w:ilvl w:val="0"/>
          <w:numId w:val="39"/>
        </w:numPr>
        <w:rPr>
          <w:lang w:val="pt-BR"/>
        </w:rPr>
      </w:pPr>
      <w:r w:rsidRPr="00BB39CA">
        <w:rPr>
          <w:lang w:val="pt-BR"/>
        </w:rPr>
        <w:t>Em teoria:</w:t>
      </w:r>
    </w:p>
    <w:p w14:paraId="460F979D" w14:textId="70ABD6F9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Se uma máquina falhar, outra pode assumir suas tarefas;</w:t>
      </w:r>
    </w:p>
    <w:p w14:paraId="799BFFA8" w14:textId="35AD8425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Confiabilidade do grupo aumenta.</w:t>
      </w:r>
    </w:p>
    <w:p w14:paraId="2FED178F" w14:textId="1F479A2E" w:rsidR="00E36CE9" w:rsidRPr="00BB39CA" w:rsidRDefault="00E36CE9" w:rsidP="00E36CE9">
      <w:pPr>
        <w:pStyle w:val="NoSpacing"/>
        <w:numPr>
          <w:ilvl w:val="0"/>
          <w:numId w:val="39"/>
        </w:numPr>
        <w:rPr>
          <w:lang w:val="pt-BR"/>
        </w:rPr>
      </w:pPr>
      <w:r w:rsidRPr="00BB39CA">
        <w:rPr>
          <w:lang w:val="pt-BR"/>
        </w:rPr>
        <w:t>Na prática:</w:t>
      </w:r>
    </w:p>
    <w:p w14:paraId="429312DE" w14:textId="076A38D3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Alguns componentes ou serviços são vitais para o sistema;</w:t>
      </w:r>
    </w:p>
    <w:p w14:paraId="5BDEA4EE" w14:textId="6F372E59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Caso parem, todo o sistema pode cair.</w:t>
      </w:r>
    </w:p>
    <w:p w14:paraId="3E1CBACD" w14:textId="24A3D5F0" w:rsidR="00E36CE9" w:rsidRPr="00BB39CA" w:rsidRDefault="00E36CE9" w:rsidP="00E36CE9">
      <w:pPr>
        <w:pStyle w:val="NoSpacing"/>
        <w:numPr>
          <w:ilvl w:val="0"/>
          <w:numId w:val="39"/>
        </w:numPr>
        <w:rPr>
          <w:lang w:val="pt-BR"/>
        </w:rPr>
      </w:pPr>
      <w:r w:rsidRPr="00BB39CA">
        <w:rPr>
          <w:lang w:val="pt-BR"/>
        </w:rPr>
        <w:t>Aspectos da confiabilidade:</w:t>
      </w:r>
    </w:p>
    <w:p w14:paraId="6A539C66" w14:textId="4DA6CBA5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Disponibilidade;</w:t>
      </w:r>
    </w:p>
    <w:p w14:paraId="05C0B9DB" w14:textId="58437262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Segurança;</w:t>
      </w:r>
    </w:p>
    <w:p w14:paraId="0E150A93" w14:textId="1B15874A" w:rsidR="00E36CE9" w:rsidRPr="00BB39CA" w:rsidRDefault="00E36CE9" w:rsidP="00E36CE9">
      <w:pPr>
        <w:pStyle w:val="NoSpacing"/>
        <w:numPr>
          <w:ilvl w:val="1"/>
          <w:numId w:val="39"/>
        </w:numPr>
        <w:rPr>
          <w:lang w:val="pt-BR"/>
        </w:rPr>
      </w:pPr>
      <w:r w:rsidRPr="00BB39CA">
        <w:rPr>
          <w:lang w:val="pt-BR"/>
        </w:rPr>
        <w:t>Tolerância a faltas.</w:t>
      </w:r>
    </w:p>
    <w:p w14:paraId="552D4895" w14:textId="20AA63FB" w:rsidR="004E439B" w:rsidRPr="00BB39CA" w:rsidRDefault="004E439B" w:rsidP="004E439B">
      <w:pPr>
        <w:pStyle w:val="NoSpacing"/>
        <w:rPr>
          <w:lang w:val="pt-BR"/>
        </w:rPr>
      </w:pPr>
    </w:p>
    <w:p w14:paraId="2DFB66FB" w14:textId="6012D608" w:rsidR="004E439B" w:rsidRPr="00BB39CA" w:rsidRDefault="004E439B" w:rsidP="004E439B">
      <w:pPr>
        <w:pStyle w:val="Heading2"/>
      </w:pPr>
      <w:r w:rsidRPr="00BB39CA">
        <w:t>Disponibilidade</w:t>
      </w:r>
    </w:p>
    <w:p w14:paraId="5DB767B8" w14:textId="54F12D39" w:rsidR="004E439B" w:rsidRPr="00BB39CA" w:rsidRDefault="004E439B" w:rsidP="004E439B">
      <w:pPr>
        <w:pStyle w:val="NoSpacing"/>
        <w:numPr>
          <w:ilvl w:val="0"/>
          <w:numId w:val="40"/>
        </w:numPr>
        <w:rPr>
          <w:lang w:val="pt-BR"/>
        </w:rPr>
      </w:pPr>
      <w:r w:rsidRPr="00BB39CA">
        <w:rPr>
          <w:lang w:val="pt-BR"/>
        </w:rPr>
        <w:t>Fração de tempo em que o Sistema está disponível para uso;</w:t>
      </w:r>
    </w:p>
    <w:p w14:paraId="19383070" w14:textId="1928969F" w:rsidR="001D47AA" w:rsidRPr="00BB39CA" w:rsidRDefault="001D47AA" w:rsidP="004E439B">
      <w:pPr>
        <w:pStyle w:val="NoSpacing"/>
        <w:numPr>
          <w:ilvl w:val="0"/>
          <w:numId w:val="40"/>
        </w:numPr>
        <w:rPr>
          <w:lang w:val="pt-BR"/>
        </w:rPr>
      </w:pPr>
      <w:r w:rsidRPr="00BB39CA">
        <w:rPr>
          <w:lang w:val="pt-BR"/>
        </w:rPr>
        <w:t>Alcançada através de:</w:t>
      </w:r>
    </w:p>
    <w:p w14:paraId="5409DB22" w14:textId="74ADA5DB" w:rsidR="001D47AA" w:rsidRPr="00BB39CA" w:rsidRDefault="001D47AA" w:rsidP="001D47AA">
      <w:pPr>
        <w:pStyle w:val="NoSpacing"/>
        <w:numPr>
          <w:ilvl w:val="1"/>
          <w:numId w:val="40"/>
        </w:numPr>
        <w:rPr>
          <w:lang w:val="pt-BR"/>
        </w:rPr>
      </w:pPr>
      <w:r w:rsidRPr="00BB39CA">
        <w:rPr>
          <w:lang w:val="pt-BR"/>
        </w:rPr>
        <w:t>Redundância de componentes críticos;</w:t>
      </w:r>
    </w:p>
    <w:p w14:paraId="308836DE" w14:textId="35551A9A" w:rsidR="001D47AA" w:rsidRPr="00BB39CA" w:rsidRDefault="001D47AA" w:rsidP="001D47AA">
      <w:pPr>
        <w:pStyle w:val="NoSpacing"/>
        <w:numPr>
          <w:ilvl w:val="1"/>
          <w:numId w:val="40"/>
        </w:numPr>
        <w:rPr>
          <w:lang w:val="pt-BR"/>
        </w:rPr>
      </w:pPr>
      <w:r w:rsidRPr="00BB39CA">
        <w:rPr>
          <w:lang w:val="pt-BR"/>
        </w:rPr>
        <w:t>Se um componente falhar, pode ser substituído.</w:t>
      </w:r>
    </w:p>
    <w:p w14:paraId="28754141" w14:textId="48536130" w:rsidR="001D47AA" w:rsidRPr="00BB39CA" w:rsidRDefault="001D47AA" w:rsidP="001D47AA">
      <w:pPr>
        <w:pStyle w:val="NoSpacing"/>
        <w:numPr>
          <w:ilvl w:val="0"/>
          <w:numId w:val="40"/>
        </w:numPr>
        <w:rPr>
          <w:lang w:val="pt-BR"/>
        </w:rPr>
      </w:pPr>
      <w:r w:rsidRPr="00BB39CA">
        <w:rPr>
          <w:lang w:val="pt-BR"/>
        </w:rPr>
        <w:t>Técnicas geralmente utilizadas:</w:t>
      </w:r>
    </w:p>
    <w:p w14:paraId="68A6212B" w14:textId="7144C5D7" w:rsidR="001D47AA" w:rsidRPr="00BB39CA" w:rsidRDefault="001D47AA" w:rsidP="001D47AA">
      <w:pPr>
        <w:pStyle w:val="NoSpacing"/>
        <w:numPr>
          <w:ilvl w:val="1"/>
          <w:numId w:val="40"/>
        </w:numPr>
        <w:rPr>
          <w:lang w:val="pt-BR"/>
        </w:rPr>
      </w:pPr>
      <w:r w:rsidRPr="00BB39CA">
        <w:rPr>
          <w:lang w:val="pt-BR"/>
        </w:rPr>
        <w:t>Redundância de hardware</w:t>
      </w:r>
    </w:p>
    <w:p w14:paraId="6CC233A9" w14:textId="6CDFF6CF" w:rsidR="001D47AA" w:rsidRPr="00BB39CA" w:rsidRDefault="001D47AA" w:rsidP="001D47AA">
      <w:pPr>
        <w:pStyle w:val="NoSpacing"/>
        <w:numPr>
          <w:ilvl w:val="2"/>
          <w:numId w:val="40"/>
        </w:numPr>
        <w:rPr>
          <w:lang w:val="pt-BR"/>
        </w:rPr>
      </w:pPr>
      <w:r w:rsidRPr="00BB39CA">
        <w:rPr>
          <w:lang w:val="pt-BR"/>
        </w:rPr>
        <w:t>Processadores, discos.</w:t>
      </w:r>
    </w:p>
    <w:p w14:paraId="266ADE54" w14:textId="3104AD94" w:rsidR="001D47AA" w:rsidRPr="00BB39CA" w:rsidRDefault="001D47AA" w:rsidP="001D47AA">
      <w:pPr>
        <w:pStyle w:val="NoSpacing"/>
        <w:numPr>
          <w:ilvl w:val="1"/>
          <w:numId w:val="40"/>
        </w:numPr>
        <w:rPr>
          <w:lang w:val="pt-BR"/>
        </w:rPr>
      </w:pPr>
      <w:r w:rsidRPr="00BB39CA">
        <w:rPr>
          <w:lang w:val="pt-BR"/>
        </w:rPr>
        <w:t>Redundância de software</w:t>
      </w:r>
    </w:p>
    <w:p w14:paraId="22D719C7" w14:textId="2A038EFD" w:rsidR="001D47AA" w:rsidRPr="00BB39CA" w:rsidRDefault="001D47AA" w:rsidP="001D47AA">
      <w:pPr>
        <w:pStyle w:val="NoSpacing"/>
        <w:numPr>
          <w:ilvl w:val="2"/>
          <w:numId w:val="40"/>
        </w:numPr>
        <w:rPr>
          <w:lang w:val="pt-BR"/>
        </w:rPr>
      </w:pPr>
      <w:r w:rsidRPr="00BB39CA">
        <w:rPr>
          <w:lang w:val="pt-BR"/>
        </w:rPr>
        <w:t>Dois programas distintos efetuando a mesma função.</w:t>
      </w:r>
    </w:p>
    <w:p w14:paraId="5D9EC743" w14:textId="4B5A68C2" w:rsidR="00840992" w:rsidRPr="00BB39CA" w:rsidRDefault="00840992" w:rsidP="00840992">
      <w:pPr>
        <w:pStyle w:val="NoSpacing"/>
        <w:rPr>
          <w:lang w:val="pt-BR"/>
        </w:rPr>
      </w:pPr>
    </w:p>
    <w:p w14:paraId="4BF68508" w14:textId="38DEAB1C" w:rsidR="00840992" w:rsidRPr="00BB39CA" w:rsidRDefault="00840992" w:rsidP="00840992">
      <w:pPr>
        <w:pStyle w:val="Heading2"/>
      </w:pPr>
      <w:r w:rsidRPr="00BB39CA">
        <w:t>Segurança</w:t>
      </w:r>
    </w:p>
    <w:p w14:paraId="1B2D6DEC" w14:textId="6CD225F5" w:rsidR="00840992" w:rsidRPr="00BB39CA" w:rsidRDefault="00840992" w:rsidP="00840992">
      <w:pPr>
        <w:pStyle w:val="NoSpacing"/>
        <w:numPr>
          <w:ilvl w:val="0"/>
          <w:numId w:val="41"/>
        </w:numPr>
        <w:rPr>
          <w:lang w:val="pt-BR"/>
        </w:rPr>
      </w:pPr>
      <w:r w:rsidRPr="00BB39CA">
        <w:rPr>
          <w:lang w:val="pt-BR"/>
        </w:rPr>
        <w:t>Autenticidade</w:t>
      </w:r>
    </w:p>
    <w:p w14:paraId="0076E8EB" w14:textId="11DFC183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Os usuários comprovam suas identidades;</w:t>
      </w:r>
    </w:p>
    <w:p w14:paraId="29AAA098" w14:textId="155B1266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Senhas, chaves, etc.</w:t>
      </w:r>
    </w:p>
    <w:p w14:paraId="375D6792" w14:textId="286EE179" w:rsidR="00840992" w:rsidRPr="00BB39CA" w:rsidRDefault="00840992" w:rsidP="00840992">
      <w:pPr>
        <w:pStyle w:val="NoSpacing"/>
        <w:numPr>
          <w:ilvl w:val="0"/>
          <w:numId w:val="41"/>
        </w:numPr>
        <w:rPr>
          <w:lang w:val="pt-BR"/>
        </w:rPr>
      </w:pPr>
      <w:r w:rsidRPr="00BB39CA">
        <w:rPr>
          <w:lang w:val="pt-BR"/>
        </w:rPr>
        <w:t>Autorização</w:t>
      </w:r>
    </w:p>
    <w:p w14:paraId="714CC001" w14:textId="752096F2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Estabelecimento de controles de acesso aos recursos;</w:t>
      </w:r>
    </w:p>
    <w:p w14:paraId="781FC049" w14:textId="562E8F66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Listas de controle de acesso.</w:t>
      </w:r>
    </w:p>
    <w:p w14:paraId="13EF1613" w14:textId="211AC7E3" w:rsidR="00840992" w:rsidRPr="00BB39CA" w:rsidRDefault="00840992" w:rsidP="00840992">
      <w:pPr>
        <w:pStyle w:val="NoSpacing"/>
        <w:numPr>
          <w:ilvl w:val="0"/>
          <w:numId w:val="41"/>
        </w:numPr>
        <w:rPr>
          <w:lang w:val="pt-BR"/>
        </w:rPr>
      </w:pPr>
      <w:r w:rsidRPr="00BB39CA">
        <w:rPr>
          <w:lang w:val="pt-BR"/>
        </w:rPr>
        <w:t>Privacidade</w:t>
      </w:r>
    </w:p>
    <w:p w14:paraId="270FB836" w14:textId="55621796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As informações somente podem ser lidas por quem tiver direito;</w:t>
      </w:r>
    </w:p>
    <w:p w14:paraId="1B9244B2" w14:textId="75795AFD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Mecanismos de criptografia.</w:t>
      </w:r>
    </w:p>
    <w:p w14:paraId="7732DDF1" w14:textId="30AEEE9B" w:rsidR="00840992" w:rsidRPr="00BB39CA" w:rsidRDefault="00840992" w:rsidP="00840992">
      <w:pPr>
        <w:pStyle w:val="NoSpacing"/>
        <w:numPr>
          <w:ilvl w:val="0"/>
          <w:numId w:val="41"/>
        </w:numPr>
        <w:rPr>
          <w:lang w:val="pt-BR"/>
        </w:rPr>
      </w:pPr>
      <w:r w:rsidRPr="00BB39CA">
        <w:rPr>
          <w:lang w:val="pt-BR"/>
        </w:rPr>
        <w:t>Integridade</w:t>
      </w:r>
    </w:p>
    <w:p w14:paraId="12465EC9" w14:textId="0835DF1F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Os dados não podem ser destruídos ou corrompidos por terceiros.</w:t>
      </w:r>
    </w:p>
    <w:p w14:paraId="2D78A3EF" w14:textId="0B809971" w:rsidR="00840992" w:rsidRPr="00BB39CA" w:rsidRDefault="00840992" w:rsidP="00840992">
      <w:pPr>
        <w:pStyle w:val="NoSpacing"/>
        <w:numPr>
          <w:ilvl w:val="0"/>
          <w:numId w:val="41"/>
        </w:numPr>
        <w:rPr>
          <w:lang w:val="pt-BR"/>
        </w:rPr>
      </w:pPr>
      <w:r w:rsidRPr="00BB39CA">
        <w:rPr>
          <w:lang w:val="pt-BR"/>
        </w:rPr>
        <w:t>Não-repudiação</w:t>
      </w:r>
    </w:p>
    <w:p w14:paraId="2650F981" w14:textId="4B34F2CC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Todas as ações podem ser imputadas a seus autores;</w:t>
      </w:r>
    </w:p>
    <w:p w14:paraId="4EA280D3" w14:textId="053580C3" w:rsidR="00840992" w:rsidRPr="00BB39CA" w:rsidRDefault="00840992" w:rsidP="00840992">
      <w:pPr>
        <w:pStyle w:val="NoSpacing"/>
        <w:numPr>
          <w:ilvl w:val="1"/>
          <w:numId w:val="41"/>
        </w:numPr>
        <w:rPr>
          <w:lang w:val="pt-BR"/>
        </w:rPr>
      </w:pPr>
      <w:r w:rsidRPr="00BB39CA">
        <w:rPr>
          <w:lang w:val="pt-BR"/>
        </w:rPr>
        <w:t>Mecanismos de auditoria.</w:t>
      </w:r>
    </w:p>
    <w:p w14:paraId="74FC7528" w14:textId="26335CB9" w:rsidR="00A22D24" w:rsidRPr="00BB39CA" w:rsidRDefault="00A22D24" w:rsidP="00A22D24">
      <w:pPr>
        <w:pStyle w:val="NoSpacing"/>
        <w:rPr>
          <w:lang w:val="pt-BR"/>
        </w:rPr>
      </w:pPr>
    </w:p>
    <w:p w14:paraId="3DD16C45" w14:textId="6D8DAC59" w:rsidR="00A22D24" w:rsidRPr="00BB39CA" w:rsidRDefault="00A22D24" w:rsidP="00A22D24">
      <w:pPr>
        <w:pStyle w:val="Heading2"/>
      </w:pPr>
      <w:r w:rsidRPr="00BB39CA">
        <w:t>Tolerância a Faltas</w:t>
      </w:r>
    </w:p>
    <w:p w14:paraId="62709503" w14:textId="412109BB" w:rsidR="00FB4FB0" w:rsidRPr="00BB39CA" w:rsidRDefault="008827F2" w:rsidP="00FB4FB0">
      <w:pPr>
        <w:pStyle w:val="NoSpacing"/>
        <w:numPr>
          <w:ilvl w:val="0"/>
          <w:numId w:val="42"/>
        </w:numPr>
        <w:rPr>
          <w:lang w:val="pt-BR"/>
        </w:rPr>
      </w:pPr>
      <w:r w:rsidRPr="00BB39CA">
        <w:rPr>
          <w:lang w:val="pt-BR"/>
        </w:rPr>
        <w:t>O que fazer em caso de falha de um servidor?</w:t>
      </w:r>
    </w:p>
    <w:p w14:paraId="1E6FC68E" w14:textId="79B70B1E" w:rsidR="008827F2" w:rsidRPr="00BB39CA" w:rsidRDefault="008827F2" w:rsidP="00FB4FB0">
      <w:pPr>
        <w:pStyle w:val="NoSpacing"/>
        <w:numPr>
          <w:ilvl w:val="0"/>
          <w:numId w:val="42"/>
        </w:numPr>
        <w:rPr>
          <w:lang w:val="pt-BR"/>
        </w:rPr>
      </w:pPr>
      <w:r w:rsidRPr="00BB39CA">
        <w:rPr>
          <w:lang w:val="pt-BR"/>
        </w:rPr>
        <w:t>Sistemas distribuídos podem ser projetados para mascarar falhas;</w:t>
      </w:r>
    </w:p>
    <w:p w14:paraId="48477DEF" w14:textId="6F41B073" w:rsidR="008827F2" w:rsidRPr="00BB39CA" w:rsidRDefault="008827F2" w:rsidP="00FB4FB0">
      <w:pPr>
        <w:pStyle w:val="NoSpacing"/>
        <w:numPr>
          <w:ilvl w:val="0"/>
          <w:numId w:val="42"/>
        </w:numPr>
        <w:rPr>
          <w:lang w:val="pt-BR"/>
        </w:rPr>
      </w:pPr>
      <w:r w:rsidRPr="00BB39CA">
        <w:rPr>
          <w:lang w:val="pt-BR"/>
        </w:rPr>
        <w:t>Abordagens:</w:t>
      </w:r>
    </w:p>
    <w:p w14:paraId="20581C48" w14:textId="60670D82" w:rsidR="008827F2" w:rsidRPr="00BB39CA" w:rsidRDefault="008827F2" w:rsidP="008827F2">
      <w:pPr>
        <w:pStyle w:val="NoSpacing"/>
        <w:numPr>
          <w:ilvl w:val="1"/>
          <w:numId w:val="42"/>
        </w:numPr>
        <w:rPr>
          <w:lang w:val="pt-BR"/>
        </w:rPr>
      </w:pPr>
      <w:r w:rsidRPr="00BB39CA">
        <w:rPr>
          <w:lang w:val="pt-BR"/>
        </w:rPr>
        <w:t>Replicação de servidores;</w:t>
      </w:r>
    </w:p>
    <w:p w14:paraId="1D8DB50A" w14:textId="052C3AA8" w:rsidR="008827F2" w:rsidRPr="00BB39CA" w:rsidRDefault="008827F2" w:rsidP="008827F2">
      <w:pPr>
        <w:pStyle w:val="NoSpacing"/>
        <w:numPr>
          <w:ilvl w:val="1"/>
          <w:numId w:val="42"/>
        </w:numPr>
        <w:rPr>
          <w:lang w:val="pt-BR"/>
        </w:rPr>
      </w:pPr>
      <w:r w:rsidRPr="00BB39CA">
        <w:rPr>
          <w:lang w:val="pt-BR"/>
        </w:rPr>
        <w:t>Execução sem estado (</w:t>
      </w:r>
      <w:r w:rsidRPr="00BB39CA">
        <w:rPr>
          <w:i/>
          <w:lang w:val="pt-BR"/>
        </w:rPr>
        <w:t>Stateless execution</w:t>
      </w:r>
      <w:r w:rsidRPr="00BB39CA">
        <w:rPr>
          <w:lang w:val="pt-BR"/>
        </w:rPr>
        <w:t>)</w:t>
      </w:r>
      <w:r w:rsidR="00F551EF" w:rsidRPr="00BB39CA">
        <w:rPr>
          <w:lang w:val="pt-BR"/>
        </w:rPr>
        <w:t>.</w:t>
      </w:r>
    </w:p>
    <w:p w14:paraId="7F618E22" w14:textId="688DE661" w:rsidR="008E5E54" w:rsidRPr="00BB39CA" w:rsidRDefault="008E5E54" w:rsidP="008E5E54">
      <w:pPr>
        <w:pStyle w:val="NoSpacing"/>
        <w:rPr>
          <w:lang w:val="pt-BR"/>
        </w:rPr>
      </w:pPr>
    </w:p>
    <w:p w14:paraId="77CC02A2" w14:textId="68F086AB" w:rsidR="008E5E54" w:rsidRPr="00BB39CA" w:rsidRDefault="008E5E54" w:rsidP="008E5E54">
      <w:pPr>
        <w:pStyle w:val="Heading2"/>
      </w:pPr>
      <w:r w:rsidRPr="00BB39CA">
        <w:t>Faltas, erros e falhas</w:t>
      </w:r>
    </w:p>
    <w:p w14:paraId="1F3FAD85" w14:textId="20241EBE" w:rsidR="008E5E54" w:rsidRPr="00BB39CA" w:rsidRDefault="008E5E54" w:rsidP="008E5E54">
      <w:pPr>
        <w:pStyle w:val="NoSpacing"/>
        <w:numPr>
          <w:ilvl w:val="0"/>
          <w:numId w:val="43"/>
        </w:numPr>
        <w:rPr>
          <w:lang w:val="pt-BR"/>
        </w:rPr>
      </w:pPr>
      <w:r w:rsidRPr="00BB39CA">
        <w:rPr>
          <w:lang w:val="pt-BR"/>
        </w:rPr>
        <w:t>Faltas</w:t>
      </w:r>
    </w:p>
    <w:p w14:paraId="2C7F065E" w14:textId="4FA3BFD3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Situações incorretas no estado interno de um Sistema;</w:t>
      </w:r>
    </w:p>
    <w:p w14:paraId="220FB51C" w14:textId="6817A377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Ex: um bit de memória inválido, um cabo de rede rompido.</w:t>
      </w:r>
    </w:p>
    <w:p w14:paraId="1C363EE5" w14:textId="61BCF3AE" w:rsidR="008E5E54" w:rsidRPr="00BB39CA" w:rsidRDefault="008E5E54" w:rsidP="008E5E54">
      <w:pPr>
        <w:pStyle w:val="NoSpacing"/>
        <w:numPr>
          <w:ilvl w:val="0"/>
          <w:numId w:val="43"/>
        </w:numPr>
        <w:rPr>
          <w:lang w:val="pt-BR"/>
        </w:rPr>
      </w:pPr>
      <w:r w:rsidRPr="00BB39CA">
        <w:rPr>
          <w:lang w:val="pt-BR"/>
        </w:rPr>
        <w:t>Erro</w:t>
      </w:r>
    </w:p>
    <w:p w14:paraId="2C69610D" w14:textId="6394453E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Decorrência da falta;</w:t>
      </w:r>
    </w:p>
    <w:p w14:paraId="5F192B05" w14:textId="40DE2645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Estado interno incorreto do software;</w:t>
      </w:r>
    </w:p>
    <w:p w14:paraId="683B2A99" w14:textId="0FE36997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Ex: queda de uma conexão TCP, variável com valor errado.</w:t>
      </w:r>
    </w:p>
    <w:p w14:paraId="15A256AA" w14:textId="35CF0847" w:rsidR="008E5E54" w:rsidRPr="00BB39CA" w:rsidRDefault="008E5E54" w:rsidP="008E5E54">
      <w:pPr>
        <w:pStyle w:val="NoSpacing"/>
        <w:numPr>
          <w:ilvl w:val="0"/>
          <w:numId w:val="43"/>
        </w:numPr>
        <w:rPr>
          <w:lang w:val="pt-BR"/>
        </w:rPr>
      </w:pPr>
      <w:r w:rsidRPr="00BB39CA">
        <w:rPr>
          <w:lang w:val="pt-BR"/>
        </w:rPr>
        <w:t>Falha</w:t>
      </w:r>
    </w:p>
    <w:p w14:paraId="426EF58D" w14:textId="67E25CE2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Decorrência do erro;</w:t>
      </w:r>
    </w:p>
    <w:p w14:paraId="053BF2E8" w14:textId="5092CD73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Serviço oferecido ao usuário não cumpre sua especificação;</w:t>
      </w:r>
    </w:p>
    <w:p w14:paraId="5AFA54C4" w14:textId="4C5DC466" w:rsidR="008E5E54" w:rsidRPr="00BB39CA" w:rsidRDefault="008E5E54" w:rsidP="008E5E54">
      <w:pPr>
        <w:pStyle w:val="NoSpacing"/>
        <w:numPr>
          <w:ilvl w:val="1"/>
          <w:numId w:val="43"/>
        </w:numPr>
        <w:rPr>
          <w:lang w:val="pt-BR"/>
        </w:rPr>
      </w:pPr>
      <w:r w:rsidRPr="00BB39CA">
        <w:rPr>
          <w:lang w:val="pt-BR"/>
        </w:rPr>
        <w:t>Ex: banco de dados fora do ar, aplicação mostrando dados incorretos.</w:t>
      </w:r>
    </w:p>
    <w:p w14:paraId="1315F4D8" w14:textId="4B619747" w:rsidR="003A113D" w:rsidRPr="00BB39CA" w:rsidRDefault="003A113D" w:rsidP="003A113D">
      <w:pPr>
        <w:pStyle w:val="NoSpacing"/>
        <w:numPr>
          <w:ilvl w:val="0"/>
          <w:numId w:val="43"/>
        </w:numPr>
        <w:rPr>
          <w:lang w:val="pt-BR"/>
        </w:rPr>
      </w:pPr>
      <w:r w:rsidRPr="00BB39CA">
        <w:rPr>
          <w:lang w:val="pt-BR"/>
        </w:rPr>
        <w:t xml:space="preserve">Portando: FALTAS </w:t>
      </w:r>
      <w:r w:rsidRPr="00BB39CA">
        <w:rPr>
          <w:lang w:val="pt-BR"/>
        </w:rPr>
        <w:sym w:font="Wingdings" w:char="F0E0"/>
      </w:r>
      <w:r w:rsidRPr="00BB39CA">
        <w:rPr>
          <w:lang w:val="pt-BR"/>
        </w:rPr>
        <w:t xml:space="preserve"> ERROS </w:t>
      </w:r>
      <w:r w:rsidRPr="00BB39CA">
        <w:rPr>
          <w:lang w:val="pt-BR"/>
        </w:rPr>
        <w:sym w:font="Wingdings" w:char="F0E0"/>
      </w:r>
      <w:r w:rsidRPr="00BB39CA">
        <w:rPr>
          <w:lang w:val="pt-BR"/>
        </w:rPr>
        <w:t xml:space="preserve"> FALHAS</w:t>
      </w:r>
    </w:p>
    <w:p w14:paraId="62578942" w14:textId="6DB37CDA" w:rsidR="00694578" w:rsidRPr="00BB39CA" w:rsidRDefault="00694578" w:rsidP="00694578">
      <w:pPr>
        <w:pStyle w:val="NoSpacing"/>
        <w:rPr>
          <w:lang w:val="pt-BR"/>
        </w:rPr>
      </w:pPr>
    </w:p>
    <w:p w14:paraId="4205A5B9" w14:textId="0BB5E190" w:rsidR="00694578" w:rsidRPr="00BB39CA" w:rsidRDefault="00694578" w:rsidP="00694578">
      <w:pPr>
        <w:pStyle w:val="Heading2"/>
      </w:pPr>
      <w:r w:rsidRPr="00BB39CA">
        <w:t>Desempenho</w:t>
      </w:r>
    </w:p>
    <w:p w14:paraId="06768416" w14:textId="3936C0DE" w:rsidR="00694578" w:rsidRPr="00BB39CA" w:rsidRDefault="00694578" w:rsidP="00694578">
      <w:pPr>
        <w:pStyle w:val="NoSpacing"/>
        <w:numPr>
          <w:ilvl w:val="0"/>
          <w:numId w:val="44"/>
        </w:numPr>
        <w:rPr>
          <w:lang w:val="pt-BR"/>
        </w:rPr>
      </w:pPr>
      <w:r w:rsidRPr="00BB39CA">
        <w:rPr>
          <w:lang w:val="pt-BR"/>
        </w:rPr>
        <w:t>Métricas para medir desempenho:</w:t>
      </w:r>
    </w:p>
    <w:p w14:paraId="1EAEF697" w14:textId="2B7A5A39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lang w:val="pt-BR"/>
        </w:rPr>
        <w:t>Tempo de resposta;</w:t>
      </w:r>
    </w:p>
    <w:p w14:paraId="6F7372F5" w14:textId="5481F1C1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Throughput</w:t>
      </w:r>
      <w:r w:rsidRPr="00BB39CA">
        <w:rPr>
          <w:lang w:val="pt-BR"/>
        </w:rPr>
        <w:t xml:space="preserve"> (número de tarefas / tempo);</w:t>
      </w:r>
    </w:p>
    <w:p w14:paraId="3008967C" w14:textId="16783D12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Utilização do Sistema;</w:t>
      </w:r>
    </w:p>
    <w:p w14:paraId="78209EC7" w14:textId="4631713E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Uso da capacidade da rede.</w:t>
      </w:r>
    </w:p>
    <w:p w14:paraId="6D649192" w14:textId="7BECB1B1" w:rsidR="00694578" w:rsidRPr="00BB39CA" w:rsidRDefault="00694578" w:rsidP="00694578">
      <w:pPr>
        <w:pStyle w:val="NoSpacing"/>
        <w:numPr>
          <w:ilvl w:val="0"/>
          <w:numId w:val="44"/>
        </w:numPr>
        <w:rPr>
          <w:lang w:val="pt-BR"/>
        </w:rPr>
      </w:pPr>
      <w:r w:rsidRPr="00BB39CA">
        <w:rPr>
          <w:i/>
          <w:lang w:val="pt-BR"/>
        </w:rPr>
        <w:t>Em um Sistema distribuído:</w:t>
      </w:r>
    </w:p>
    <w:p w14:paraId="22323A20" w14:textId="78D9E2F3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+ processadores, + memória, + capacidade de armazenamento;</w:t>
      </w:r>
    </w:p>
    <w:p w14:paraId="40939578" w14:textId="6D67167B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Pode-se distribuir os processos entre os processadores;</w:t>
      </w:r>
    </w:p>
    <w:p w14:paraId="2FBFD54F" w14:textId="1B3AF654" w:rsidR="00694578" w:rsidRPr="00BB39CA" w:rsidRDefault="00694578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+ velocidade final de computação?</w:t>
      </w:r>
    </w:p>
    <w:p w14:paraId="49995ABE" w14:textId="659556D8" w:rsidR="00694578" w:rsidRPr="00BB39CA" w:rsidRDefault="001160C5" w:rsidP="00694578">
      <w:pPr>
        <w:pStyle w:val="NoSpacing"/>
        <w:numPr>
          <w:ilvl w:val="1"/>
          <w:numId w:val="44"/>
        </w:numPr>
        <w:rPr>
          <w:lang w:val="pt-BR"/>
        </w:rPr>
      </w:pPr>
      <w:r w:rsidRPr="00BB39CA">
        <w:rPr>
          <w:i/>
          <w:lang w:val="pt-BR"/>
        </w:rPr>
        <w:t>+ custo de comunicação</w:t>
      </w:r>
      <w:r w:rsidR="00694578" w:rsidRPr="00BB39CA">
        <w:rPr>
          <w:i/>
          <w:lang w:val="pt-BR"/>
        </w:rPr>
        <w:t>!</w:t>
      </w:r>
    </w:p>
    <w:p w14:paraId="7F84CFF9" w14:textId="4EFBE47F" w:rsidR="009C454C" w:rsidRPr="00BB39CA" w:rsidRDefault="009C454C" w:rsidP="009C454C">
      <w:pPr>
        <w:pStyle w:val="NoSpacing"/>
        <w:rPr>
          <w:lang w:val="pt-BR"/>
        </w:rPr>
      </w:pPr>
    </w:p>
    <w:p w14:paraId="3FA8EF94" w14:textId="728C8AF4" w:rsidR="009C454C" w:rsidRPr="00BB39CA" w:rsidRDefault="009C454C" w:rsidP="009C454C">
      <w:pPr>
        <w:pStyle w:val="Heading2"/>
      </w:pPr>
      <w:r w:rsidRPr="00BB39CA">
        <w:t>Custo de Comunicação</w:t>
      </w:r>
    </w:p>
    <w:p w14:paraId="590D6946" w14:textId="60361BB8" w:rsidR="009C454C" w:rsidRPr="00BB39CA" w:rsidRDefault="009C454C" w:rsidP="009C454C">
      <w:pPr>
        <w:pStyle w:val="NoSpacing"/>
        <w:numPr>
          <w:ilvl w:val="0"/>
          <w:numId w:val="45"/>
        </w:numPr>
        <w:rPr>
          <w:lang w:val="pt-BR"/>
        </w:rPr>
      </w:pPr>
      <w:r w:rsidRPr="00BB39CA">
        <w:rPr>
          <w:lang w:val="pt-BR"/>
        </w:rPr>
        <w:t>Componentes do custo de comunicação:</w:t>
      </w:r>
    </w:p>
    <w:p w14:paraId="1849BF21" w14:textId="728C64F6" w:rsidR="009C454C" w:rsidRPr="00BB39CA" w:rsidRDefault="009C454C" w:rsidP="009C454C">
      <w:pPr>
        <w:pStyle w:val="NoSpacing"/>
        <w:numPr>
          <w:ilvl w:val="1"/>
          <w:numId w:val="45"/>
        </w:numPr>
        <w:rPr>
          <w:lang w:val="pt-BR"/>
        </w:rPr>
      </w:pPr>
      <w:r w:rsidRPr="00BB39CA">
        <w:rPr>
          <w:lang w:val="pt-BR"/>
        </w:rPr>
        <w:t>Tempo de processamento do protocolo;</w:t>
      </w:r>
    </w:p>
    <w:p w14:paraId="56CC314E" w14:textId="5DEB06C2" w:rsidR="009C454C" w:rsidRPr="00BB39CA" w:rsidRDefault="009C454C" w:rsidP="009C454C">
      <w:pPr>
        <w:pStyle w:val="NoSpacing"/>
        <w:numPr>
          <w:ilvl w:val="1"/>
          <w:numId w:val="45"/>
        </w:numPr>
        <w:rPr>
          <w:lang w:val="pt-BR"/>
        </w:rPr>
      </w:pPr>
      <w:r w:rsidRPr="00BB39CA">
        <w:rPr>
          <w:lang w:val="pt-BR"/>
        </w:rPr>
        <w:t>Tempo de latência do hardware e software de rede;</w:t>
      </w:r>
    </w:p>
    <w:p w14:paraId="0CE8E6CD" w14:textId="60E0550B" w:rsidR="009C454C" w:rsidRPr="00BB39CA" w:rsidRDefault="009C454C" w:rsidP="009C454C">
      <w:pPr>
        <w:pStyle w:val="NoSpacing"/>
        <w:numPr>
          <w:ilvl w:val="1"/>
          <w:numId w:val="45"/>
        </w:numPr>
        <w:rPr>
          <w:lang w:val="pt-BR"/>
        </w:rPr>
      </w:pPr>
      <w:r w:rsidRPr="00BB39CA">
        <w:rPr>
          <w:lang w:val="pt-BR"/>
        </w:rPr>
        <w:t>Tempo de transmissão da mensagem.</w:t>
      </w:r>
    </w:p>
    <w:p w14:paraId="1C9D7D65" w14:textId="705DEBEC" w:rsidR="009C454C" w:rsidRPr="00BB39CA" w:rsidRDefault="009C454C" w:rsidP="009C454C">
      <w:pPr>
        <w:pStyle w:val="NoSpacing"/>
        <w:numPr>
          <w:ilvl w:val="0"/>
          <w:numId w:val="45"/>
        </w:numPr>
        <w:rPr>
          <w:lang w:val="pt-BR"/>
        </w:rPr>
      </w:pPr>
      <w:r w:rsidRPr="00BB39CA">
        <w:rPr>
          <w:lang w:val="pt-BR"/>
        </w:rPr>
        <w:t>Para obter um bom desempenho:</w:t>
      </w:r>
    </w:p>
    <w:p w14:paraId="08BA5BBC" w14:textId="5B83A3E4" w:rsidR="009C454C" w:rsidRPr="00BB39CA" w:rsidRDefault="009C454C" w:rsidP="009C454C">
      <w:pPr>
        <w:pStyle w:val="NoSpacing"/>
        <w:numPr>
          <w:ilvl w:val="1"/>
          <w:numId w:val="45"/>
        </w:numPr>
        <w:rPr>
          <w:lang w:val="pt-BR"/>
        </w:rPr>
      </w:pPr>
      <w:r w:rsidRPr="00BB39CA">
        <w:rPr>
          <w:lang w:val="pt-BR"/>
        </w:rPr>
        <w:t xml:space="preserve">Reduzir a </w:t>
      </w:r>
      <w:r w:rsidRPr="00BB39CA">
        <w:rPr>
          <w:b/>
          <w:lang w:val="pt-BR"/>
        </w:rPr>
        <w:t>comunicação</w:t>
      </w:r>
      <w:r w:rsidRPr="00BB39CA">
        <w:rPr>
          <w:lang w:val="pt-BR"/>
        </w:rPr>
        <w:t xml:space="preserve"> entre os processadores;</w:t>
      </w:r>
    </w:p>
    <w:p w14:paraId="12AB9519" w14:textId="1C1B0DBD" w:rsidR="009C454C" w:rsidRPr="00BB39CA" w:rsidRDefault="009C454C" w:rsidP="009C454C">
      <w:pPr>
        <w:pStyle w:val="NoSpacing"/>
        <w:numPr>
          <w:ilvl w:val="1"/>
          <w:numId w:val="45"/>
        </w:numPr>
        <w:rPr>
          <w:lang w:val="pt-BR"/>
        </w:rPr>
      </w:pPr>
      <w:r w:rsidRPr="00BB39CA">
        <w:rPr>
          <w:lang w:val="pt-BR"/>
        </w:rPr>
        <w:t xml:space="preserve">Buscar manter um bom nível de </w:t>
      </w:r>
      <w:r w:rsidRPr="00BB39CA">
        <w:rPr>
          <w:b/>
          <w:lang w:val="pt-BR"/>
        </w:rPr>
        <w:t>paralelismo;</w:t>
      </w:r>
    </w:p>
    <w:p w14:paraId="4DD4B2E6" w14:textId="748B391D" w:rsidR="009C454C" w:rsidRPr="00BB39CA" w:rsidRDefault="009C454C" w:rsidP="009C454C">
      <w:pPr>
        <w:pStyle w:val="NoSpacing"/>
        <w:numPr>
          <w:ilvl w:val="1"/>
          <w:numId w:val="45"/>
        </w:numPr>
        <w:rPr>
          <w:lang w:val="pt-BR"/>
        </w:rPr>
      </w:pPr>
      <w:r w:rsidRPr="00BB39CA">
        <w:rPr>
          <w:lang w:val="pt-BR"/>
        </w:rPr>
        <w:t>Encontrar um ponto de equilíbrio entre ambos!</w:t>
      </w:r>
    </w:p>
    <w:p w14:paraId="1FFA6111" w14:textId="083BE50A" w:rsidR="00956D37" w:rsidRPr="00BB39CA" w:rsidRDefault="00956D37" w:rsidP="00956D37">
      <w:pPr>
        <w:pStyle w:val="NoSpacing"/>
        <w:rPr>
          <w:lang w:val="pt-BR"/>
        </w:rPr>
      </w:pPr>
    </w:p>
    <w:p w14:paraId="794286D7" w14:textId="34AEA794" w:rsidR="00956D37" w:rsidRPr="00BB39CA" w:rsidRDefault="00D84E4D" w:rsidP="00D84E4D">
      <w:pPr>
        <w:pStyle w:val="Heading2"/>
      </w:pPr>
      <w:r w:rsidRPr="00BB39CA">
        <w:t>Granularidade das Tarefas</w:t>
      </w:r>
    </w:p>
    <w:p w14:paraId="1AF7EF93" w14:textId="5BF0EEB9" w:rsidR="00D84E4D" w:rsidRPr="00BB39CA" w:rsidRDefault="00D84E4D" w:rsidP="00D84E4D">
      <w:pPr>
        <w:pStyle w:val="NoSpacing"/>
        <w:numPr>
          <w:ilvl w:val="0"/>
          <w:numId w:val="46"/>
        </w:numPr>
        <w:rPr>
          <w:lang w:val="pt-BR"/>
        </w:rPr>
      </w:pPr>
      <w:r w:rsidRPr="00BB39CA">
        <w:rPr>
          <w:lang w:val="pt-BR"/>
        </w:rPr>
        <w:t>Granularidade: tamanho do elemento básico que será distribuído;</w:t>
      </w:r>
    </w:p>
    <w:p w14:paraId="658C8C58" w14:textId="0AF41E05" w:rsidR="00D84E4D" w:rsidRPr="00BB39CA" w:rsidRDefault="00D84E4D" w:rsidP="00D84E4D">
      <w:pPr>
        <w:pStyle w:val="NoSpacing"/>
        <w:numPr>
          <w:ilvl w:val="0"/>
          <w:numId w:val="46"/>
        </w:numPr>
        <w:rPr>
          <w:lang w:val="pt-BR"/>
        </w:rPr>
      </w:pPr>
      <w:r w:rsidRPr="00BB39CA">
        <w:rPr>
          <w:lang w:val="pt-BR"/>
        </w:rPr>
        <w:t>Fina</w:t>
      </w:r>
    </w:p>
    <w:p w14:paraId="7047BB94" w14:textId="755FDCB3" w:rsidR="00D84E4D" w:rsidRPr="00BB39CA" w:rsidRDefault="00D84E4D" w:rsidP="00D84E4D">
      <w:pPr>
        <w:pStyle w:val="NoSpacing"/>
        <w:numPr>
          <w:ilvl w:val="1"/>
          <w:numId w:val="46"/>
        </w:numPr>
        <w:rPr>
          <w:lang w:val="pt-BR"/>
        </w:rPr>
      </w:pPr>
      <w:r w:rsidRPr="00BB39CA">
        <w:rPr>
          <w:lang w:val="pt-BR"/>
        </w:rPr>
        <w:t>Pequenos conjuntos de instruções executados em paralelo;</w:t>
      </w:r>
    </w:p>
    <w:p w14:paraId="14CC1C21" w14:textId="66667E6C" w:rsidR="00D84E4D" w:rsidRPr="00BB39CA" w:rsidRDefault="00D84E4D" w:rsidP="00D84E4D">
      <w:pPr>
        <w:pStyle w:val="NoSpacing"/>
        <w:numPr>
          <w:ilvl w:val="1"/>
          <w:numId w:val="46"/>
        </w:numPr>
        <w:rPr>
          <w:lang w:val="pt-BR"/>
        </w:rPr>
      </w:pPr>
      <w:r w:rsidRPr="00BB39CA">
        <w:rPr>
          <w:lang w:val="pt-BR"/>
        </w:rPr>
        <w:t xml:space="preserve">Muita comunicação </w:t>
      </w:r>
      <w:r w:rsidRPr="00BB39CA">
        <w:rPr>
          <w:lang w:val="pt-BR"/>
        </w:rPr>
        <w:sym w:font="Wingdings" w:char="F0E0"/>
      </w:r>
      <w:r w:rsidRPr="00BB39CA">
        <w:rPr>
          <w:lang w:val="pt-BR"/>
        </w:rPr>
        <w:t xml:space="preserve"> desempenho ruim;</w:t>
      </w:r>
    </w:p>
    <w:p w14:paraId="51207CF4" w14:textId="0544DA38" w:rsidR="00D84E4D" w:rsidRPr="00BB39CA" w:rsidRDefault="00D84E4D" w:rsidP="00D84E4D">
      <w:pPr>
        <w:pStyle w:val="NoSpacing"/>
        <w:numPr>
          <w:ilvl w:val="0"/>
          <w:numId w:val="46"/>
        </w:numPr>
        <w:rPr>
          <w:lang w:val="pt-BR"/>
        </w:rPr>
      </w:pPr>
      <w:r w:rsidRPr="00BB39CA">
        <w:rPr>
          <w:lang w:val="pt-BR"/>
        </w:rPr>
        <w:t>Média</w:t>
      </w:r>
    </w:p>
    <w:p w14:paraId="79B73A4F" w14:textId="1CCBC0EF" w:rsidR="00D84E4D" w:rsidRPr="00BB39CA" w:rsidRDefault="00D84E4D" w:rsidP="00D84E4D">
      <w:pPr>
        <w:pStyle w:val="NoSpacing"/>
        <w:numPr>
          <w:ilvl w:val="1"/>
          <w:numId w:val="46"/>
        </w:numPr>
        <w:rPr>
          <w:lang w:val="pt-BR"/>
        </w:rPr>
      </w:pPr>
      <w:r w:rsidRPr="00BB39CA">
        <w:rPr>
          <w:lang w:val="pt-BR"/>
        </w:rPr>
        <w:t>Funções executadas em paralelo (RPC);</w:t>
      </w:r>
    </w:p>
    <w:p w14:paraId="79ADD4DB" w14:textId="0F8C0353" w:rsidR="00D84E4D" w:rsidRPr="00BB39CA" w:rsidRDefault="00D84E4D" w:rsidP="00D84E4D">
      <w:pPr>
        <w:pStyle w:val="NoSpacing"/>
        <w:numPr>
          <w:ilvl w:val="0"/>
          <w:numId w:val="46"/>
        </w:numPr>
        <w:rPr>
          <w:lang w:val="pt-BR"/>
        </w:rPr>
      </w:pPr>
      <w:r w:rsidRPr="00BB39CA">
        <w:rPr>
          <w:lang w:val="pt-BR"/>
        </w:rPr>
        <w:t>Grossa</w:t>
      </w:r>
    </w:p>
    <w:p w14:paraId="5135946D" w14:textId="1D4E585B" w:rsidR="00D84E4D" w:rsidRPr="00BB39CA" w:rsidRDefault="00D84E4D" w:rsidP="00D84E4D">
      <w:pPr>
        <w:pStyle w:val="NoSpacing"/>
        <w:numPr>
          <w:ilvl w:val="1"/>
          <w:numId w:val="46"/>
        </w:numPr>
        <w:rPr>
          <w:lang w:val="pt-BR"/>
        </w:rPr>
      </w:pPr>
      <w:r w:rsidRPr="00BB39CA">
        <w:rPr>
          <w:lang w:val="pt-BR"/>
        </w:rPr>
        <w:t>Processos executados em paralelo;</w:t>
      </w:r>
    </w:p>
    <w:p w14:paraId="3AC471CB" w14:textId="519040CB" w:rsidR="00D84E4D" w:rsidRPr="00BB39CA" w:rsidRDefault="00D84E4D" w:rsidP="00D84E4D">
      <w:pPr>
        <w:pStyle w:val="NoSpacing"/>
        <w:numPr>
          <w:ilvl w:val="1"/>
          <w:numId w:val="46"/>
        </w:numPr>
        <w:rPr>
          <w:lang w:val="pt-BR"/>
        </w:rPr>
      </w:pPr>
      <w:r w:rsidRPr="00BB39CA">
        <w:rPr>
          <w:lang w:val="pt-BR"/>
        </w:rPr>
        <w:t>Grande quantidade de código para cada processo;</w:t>
      </w:r>
    </w:p>
    <w:p w14:paraId="20BEC4CA" w14:textId="584CDBB4" w:rsidR="00D84E4D" w:rsidRPr="00BB39CA" w:rsidRDefault="00D84E4D" w:rsidP="00D84E4D">
      <w:pPr>
        <w:pStyle w:val="NoSpacing"/>
        <w:numPr>
          <w:ilvl w:val="1"/>
          <w:numId w:val="46"/>
        </w:numPr>
        <w:rPr>
          <w:lang w:val="pt-BR"/>
        </w:rPr>
      </w:pPr>
      <w:r w:rsidRPr="00BB39CA">
        <w:rPr>
          <w:lang w:val="pt-BR"/>
        </w:rPr>
        <w:t xml:space="preserve">Pouca comunicação </w:t>
      </w:r>
      <w:r w:rsidRPr="00BB39CA">
        <w:rPr>
          <w:lang w:val="pt-BR"/>
        </w:rPr>
        <w:sym w:font="Wingdings" w:char="F0E0"/>
      </w:r>
      <w:r w:rsidRPr="00BB39CA">
        <w:rPr>
          <w:lang w:val="pt-BR"/>
        </w:rPr>
        <w:t xml:space="preserve"> ótimo desempenho.</w:t>
      </w:r>
    </w:p>
    <w:p w14:paraId="2FC4D1B5" w14:textId="2C81E700" w:rsidR="00984249" w:rsidRPr="00BB39CA" w:rsidRDefault="00984249" w:rsidP="00984249">
      <w:pPr>
        <w:pStyle w:val="NoSpacing"/>
        <w:rPr>
          <w:lang w:val="pt-BR"/>
        </w:rPr>
      </w:pPr>
    </w:p>
    <w:p w14:paraId="1959FE6A" w14:textId="2BEDC904" w:rsidR="00984249" w:rsidRPr="00BB39CA" w:rsidRDefault="00984249" w:rsidP="00984249">
      <w:pPr>
        <w:pStyle w:val="Heading2"/>
      </w:pPr>
      <w:r w:rsidRPr="00BB39CA">
        <w:t>Escalabilidade</w:t>
      </w:r>
    </w:p>
    <w:p w14:paraId="2E812824" w14:textId="22FC8E6D" w:rsidR="00984249" w:rsidRPr="00BB39CA" w:rsidRDefault="00984249" w:rsidP="00984249">
      <w:pPr>
        <w:pStyle w:val="NoSpacing"/>
        <w:numPr>
          <w:ilvl w:val="0"/>
          <w:numId w:val="47"/>
        </w:numPr>
        <w:rPr>
          <w:lang w:val="pt-BR"/>
        </w:rPr>
      </w:pPr>
      <w:r w:rsidRPr="00BB39CA">
        <w:rPr>
          <w:lang w:val="pt-BR"/>
        </w:rPr>
        <w:t>Noção intuitiva:</w:t>
      </w:r>
    </w:p>
    <w:p w14:paraId="3CCD171D" w14:textId="423DB48D" w:rsidR="00984249" w:rsidRPr="00BB39CA" w:rsidRDefault="00984249" w:rsidP="00984249">
      <w:pPr>
        <w:pStyle w:val="NoSpacing"/>
        <w:numPr>
          <w:ilvl w:val="1"/>
          <w:numId w:val="47"/>
        </w:numPr>
        <w:rPr>
          <w:lang w:val="pt-BR"/>
        </w:rPr>
      </w:pPr>
      <w:r w:rsidRPr="00BB39CA">
        <w:rPr>
          <w:lang w:val="pt-BR"/>
        </w:rPr>
        <w:t>Um sistema distribuído que opera bem com 10 máquinas também deve funcionar bem com 10.000 máquinas;</w:t>
      </w:r>
    </w:p>
    <w:p w14:paraId="3F0BC97E" w14:textId="691476F1" w:rsidR="00984249" w:rsidRPr="00BB39CA" w:rsidRDefault="00984249" w:rsidP="00984249">
      <w:pPr>
        <w:pStyle w:val="NoSpacing"/>
        <w:numPr>
          <w:ilvl w:val="1"/>
          <w:numId w:val="47"/>
        </w:numPr>
        <w:rPr>
          <w:lang w:val="pt-BR"/>
        </w:rPr>
      </w:pPr>
      <w:r w:rsidRPr="00BB39CA">
        <w:rPr>
          <w:lang w:val="pt-BR"/>
        </w:rPr>
        <w:t>O desempenho do sistema não deve ser degradado na medida que o número de nós cresce.</w:t>
      </w:r>
    </w:p>
    <w:p w14:paraId="0C27AC95" w14:textId="6B5751C0" w:rsidR="00984249" w:rsidRPr="00BB39CA" w:rsidRDefault="00984249" w:rsidP="00984249">
      <w:pPr>
        <w:pStyle w:val="NoSpacing"/>
        <w:numPr>
          <w:ilvl w:val="0"/>
          <w:numId w:val="47"/>
        </w:numPr>
        <w:rPr>
          <w:lang w:val="pt-BR"/>
        </w:rPr>
      </w:pPr>
      <w:r w:rsidRPr="00BB39CA">
        <w:rPr>
          <w:lang w:val="pt-BR"/>
        </w:rPr>
        <w:t>Inimigos da escalabilidade:</w:t>
      </w:r>
    </w:p>
    <w:p w14:paraId="4A243D7A" w14:textId="59816DCA" w:rsidR="00984249" w:rsidRPr="00BB39CA" w:rsidRDefault="00984249" w:rsidP="00984249">
      <w:pPr>
        <w:pStyle w:val="NoSpacing"/>
        <w:numPr>
          <w:ilvl w:val="1"/>
          <w:numId w:val="47"/>
        </w:numPr>
        <w:rPr>
          <w:lang w:val="pt-BR"/>
        </w:rPr>
      </w:pPr>
      <w:r w:rsidRPr="00BB39CA">
        <w:rPr>
          <w:lang w:val="pt-BR"/>
        </w:rPr>
        <w:t>Componentes centralizados (por exemplo, um único servidor de e-mail para todos os usuários);</w:t>
      </w:r>
    </w:p>
    <w:p w14:paraId="108F0362" w14:textId="27E6A43D" w:rsidR="00984249" w:rsidRPr="00BB39CA" w:rsidRDefault="00984249" w:rsidP="00984249">
      <w:pPr>
        <w:pStyle w:val="NoSpacing"/>
        <w:numPr>
          <w:ilvl w:val="1"/>
          <w:numId w:val="47"/>
        </w:numPr>
        <w:rPr>
          <w:lang w:val="pt-BR"/>
        </w:rPr>
      </w:pPr>
      <w:r w:rsidRPr="00BB39CA">
        <w:rPr>
          <w:lang w:val="pt-BR"/>
        </w:rPr>
        <w:t>Tabelas centralizadas (por exemplo, uma única relação on-line de telefones);</w:t>
      </w:r>
    </w:p>
    <w:p w14:paraId="7A263C5D" w14:textId="1E9D9B9A" w:rsidR="00984249" w:rsidRPr="00BB39CA" w:rsidRDefault="00984249" w:rsidP="00984249">
      <w:pPr>
        <w:pStyle w:val="NoSpacing"/>
        <w:numPr>
          <w:ilvl w:val="1"/>
          <w:numId w:val="47"/>
        </w:numPr>
        <w:rPr>
          <w:lang w:val="pt-BR"/>
        </w:rPr>
      </w:pPr>
      <w:r w:rsidRPr="00BB39CA">
        <w:rPr>
          <w:lang w:val="pt-BR"/>
        </w:rPr>
        <w:t>Algoritmos centralizados (por exemplo, o roteamento de mensagens baseado em informações completas de caminho).</w:t>
      </w:r>
    </w:p>
    <w:p w14:paraId="66F20B7A" w14:textId="650778E8" w:rsidR="00673D99" w:rsidRPr="00BB39CA" w:rsidRDefault="00673D99" w:rsidP="00673D99">
      <w:pPr>
        <w:pStyle w:val="NoSpacing"/>
        <w:rPr>
          <w:lang w:val="pt-BR"/>
        </w:rPr>
      </w:pPr>
    </w:p>
    <w:p w14:paraId="41E0B834" w14:textId="1826EAAC" w:rsidR="00673D99" w:rsidRPr="00BB39CA" w:rsidRDefault="00673D99" w:rsidP="00673D99">
      <w:pPr>
        <w:pStyle w:val="Heading2"/>
      </w:pPr>
      <w:r w:rsidRPr="00BB39CA">
        <w:t>Níveis de Escalabilidade</w:t>
      </w:r>
    </w:p>
    <w:p w14:paraId="4FE4D0B1" w14:textId="6626E5ED" w:rsidR="00673D99" w:rsidRPr="00BB39CA" w:rsidRDefault="00673D99" w:rsidP="00673D99">
      <w:pPr>
        <w:pStyle w:val="NoSpacing"/>
        <w:numPr>
          <w:ilvl w:val="0"/>
          <w:numId w:val="48"/>
        </w:numPr>
        <w:rPr>
          <w:lang w:val="pt-BR"/>
        </w:rPr>
      </w:pPr>
      <w:r w:rsidRPr="00BB39CA">
        <w:rPr>
          <w:lang w:val="pt-BR"/>
        </w:rPr>
        <w:t>Escalabilidade de Arquitetura</w:t>
      </w:r>
    </w:p>
    <w:p w14:paraId="17D1C95E" w14:textId="3F6021AC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Escalabilidade de uma arquitetura mede a parte de paralelismo inerente à aplicação que pode ser realizada sobre a arquitetura.</w:t>
      </w:r>
    </w:p>
    <w:p w14:paraId="398F092F" w14:textId="0C453E9C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O tempo de execução do algoritmo é limitado por suas próprias características e não por características da arquitetura.</w:t>
      </w:r>
    </w:p>
    <w:p w14:paraId="00425861" w14:textId="6F9536BE" w:rsidR="00673D99" w:rsidRPr="00BB39CA" w:rsidRDefault="00673D99" w:rsidP="00673D99">
      <w:pPr>
        <w:pStyle w:val="NoSpacing"/>
        <w:numPr>
          <w:ilvl w:val="0"/>
          <w:numId w:val="48"/>
        </w:numPr>
        <w:rPr>
          <w:lang w:val="pt-BR"/>
        </w:rPr>
      </w:pPr>
      <w:r w:rsidRPr="00BB39CA">
        <w:rPr>
          <w:lang w:val="pt-BR"/>
        </w:rPr>
        <w:t>Escalabilidade do Sistema Operacional</w:t>
      </w:r>
    </w:p>
    <w:p w14:paraId="003E42CC" w14:textId="1B74DD78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Um sistema operacional escalável também não deve limitar o desempenho de uma aplicação.</w:t>
      </w:r>
    </w:p>
    <w:p w14:paraId="0316C449" w14:textId="3D2EA271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Adicionar processadores não vai diminuir o tempo de resposta das chamadas ao sistema, porque nós estamos introduzindo mais recursos a gerenciar.</w:t>
      </w:r>
    </w:p>
    <w:p w14:paraId="1632FD5D" w14:textId="76B4A819" w:rsidR="00673D99" w:rsidRPr="00BB39CA" w:rsidRDefault="00673D99" w:rsidP="00673D99">
      <w:pPr>
        <w:pStyle w:val="NoSpacing"/>
        <w:numPr>
          <w:ilvl w:val="0"/>
          <w:numId w:val="48"/>
        </w:numPr>
        <w:rPr>
          <w:lang w:val="pt-BR"/>
        </w:rPr>
      </w:pPr>
      <w:r w:rsidRPr="00BB39CA">
        <w:rPr>
          <w:lang w:val="pt-BR"/>
        </w:rPr>
        <w:t>Linguagem de programação</w:t>
      </w:r>
    </w:p>
    <w:p w14:paraId="6C6B980A" w14:textId="5BA2852A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Que permitam o uso de recursos não centralizados de forma simples;</w:t>
      </w:r>
    </w:p>
    <w:p w14:paraId="79DAD822" w14:textId="072870A0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Exemplo: tabelas e hashes distribuídos.</w:t>
      </w:r>
    </w:p>
    <w:p w14:paraId="7AF43F2C" w14:textId="37AB2684" w:rsidR="00673D99" w:rsidRPr="00BB39CA" w:rsidRDefault="00673D99" w:rsidP="00673D99">
      <w:pPr>
        <w:pStyle w:val="NoSpacing"/>
        <w:numPr>
          <w:ilvl w:val="0"/>
          <w:numId w:val="48"/>
        </w:numPr>
        <w:rPr>
          <w:lang w:val="pt-BR"/>
        </w:rPr>
      </w:pPr>
      <w:r w:rsidRPr="00BB39CA">
        <w:rPr>
          <w:lang w:val="pt-BR"/>
        </w:rPr>
        <w:t>Aplicação</w:t>
      </w:r>
    </w:p>
    <w:p w14:paraId="2196F7BF" w14:textId="7209AB15" w:rsidR="00673D99" w:rsidRPr="00BB39CA" w:rsidRDefault="00673D99" w:rsidP="00673D99">
      <w:pPr>
        <w:pStyle w:val="NoSpacing"/>
        <w:numPr>
          <w:ilvl w:val="1"/>
          <w:numId w:val="48"/>
        </w:numPr>
        <w:rPr>
          <w:lang w:val="pt-BR"/>
        </w:rPr>
      </w:pPr>
      <w:r w:rsidRPr="00BB39CA">
        <w:rPr>
          <w:lang w:val="pt-BR"/>
        </w:rPr>
        <w:t>Algoritmos baseados em informação descentralizadas.</w:t>
      </w:r>
    </w:p>
    <w:p w14:paraId="328EC958" w14:textId="30EC65F0" w:rsidR="00BB39CA" w:rsidRPr="00BB39CA" w:rsidRDefault="00BB39CA" w:rsidP="00BB39CA">
      <w:pPr>
        <w:pStyle w:val="NoSpacing"/>
        <w:rPr>
          <w:lang w:val="pt-BR"/>
        </w:rPr>
      </w:pPr>
    </w:p>
    <w:p w14:paraId="0FE72112" w14:textId="7D53BE8A" w:rsidR="00BB39CA" w:rsidRPr="00BB39CA" w:rsidRDefault="00BB39CA" w:rsidP="00BB39CA">
      <w:pPr>
        <w:pStyle w:val="Heading2"/>
      </w:pPr>
      <w:r w:rsidRPr="00BB39CA">
        <w:t>Melhorando a Escalabilidade</w:t>
      </w:r>
    </w:p>
    <w:p w14:paraId="0406D9CA" w14:textId="77777777" w:rsidR="00BB39CA" w:rsidRDefault="00BB39CA" w:rsidP="00BB39CA">
      <w:pPr>
        <w:pStyle w:val="NoSpacing"/>
        <w:numPr>
          <w:ilvl w:val="0"/>
          <w:numId w:val="49"/>
        </w:numPr>
        <w:rPr>
          <w:lang w:val="pt-BR"/>
        </w:rPr>
      </w:pPr>
      <w:r w:rsidRPr="00BB39CA">
        <w:rPr>
          <w:lang w:val="pt-BR"/>
        </w:rPr>
        <w:t>Algoritmos descentralizados</w:t>
      </w:r>
      <w:r>
        <w:rPr>
          <w:lang w:val="pt-BR"/>
        </w:rPr>
        <w:t xml:space="preserve"> com as seguintes características:</w:t>
      </w:r>
    </w:p>
    <w:p w14:paraId="4D063AEB" w14:textId="77777777" w:rsid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Nenhuma máquina possui informações completas sobre o estado do sistema;</w:t>
      </w:r>
    </w:p>
    <w:p w14:paraId="0A8A0B15" w14:textId="77777777" w:rsid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Máquinas tomam decisões baseadas apenas nas informações disponíveis localmente;</w:t>
      </w:r>
    </w:p>
    <w:p w14:paraId="02C50493" w14:textId="77777777" w:rsid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Falha de uma das máquinas não impede o funcionamento do algoritmo;</w:t>
      </w:r>
    </w:p>
    <w:p w14:paraId="522CC60F" w14:textId="77777777" w:rsid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Não existe um relógio global implícito.</w:t>
      </w:r>
    </w:p>
    <w:p w14:paraId="48278DC1" w14:textId="77777777" w:rsidR="00BB39CA" w:rsidRDefault="00BB39CA" w:rsidP="00BB39CA">
      <w:pPr>
        <w:pStyle w:val="NoSpacing"/>
        <w:numPr>
          <w:ilvl w:val="0"/>
          <w:numId w:val="49"/>
        </w:numPr>
        <w:rPr>
          <w:lang w:val="pt-BR"/>
        </w:rPr>
      </w:pPr>
      <w:r>
        <w:rPr>
          <w:lang w:val="pt-BR"/>
        </w:rPr>
        <w:t>Sistemas escaláveis:</w:t>
      </w:r>
    </w:p>
    <w:p w14:paraId="1234F6EB" w14:textId="77777777" w:rsid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Servidores distribuídos: vários servidores cooperam para a execução de um serviço;</w:t>
      </w:r>
    </w:p>
    <w:p w14:paraId="65A86AD4" w14:textId="77777777" w:rsid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Estruturas de dados distribuídas, divididas em partes e armazenadas em vários locais do sistema;</w:t>
      </w:r>
    </w:p>
    <w:p w14:paraId="601E168B" w14:textId="3ABB6D5F" w:rsidR="00BB39CA" w:rsidRPr="00BB39CA" w:rsidRDefault="00BB39CA" w:rsidP="00BB39CA">
      <w:pPr>
        <w:pStyle w:val="NoSpacing"/>
        <w:numPr>
          <w:ilvl w:val="1"/>
          <w:numId w:val="49"/>
        </w:numPr>
        <w:rPr>
          <w:lang w:val="pt-BR"/>
        </w:rPr>
      </w:pPr>
      <w:r>
        <w:rPr>
          <w:lang w:val="pt-BR"/>
        </w:rPr>
        <w:t>Algoritmos distribuídos: cada servidor executa uma parte do algoritmo.</w:t>
      </w:r>
      <w:r w:rsidRPr="00BB39CA">
        <w:rPr>
          <w:lang w:val="pt-BR"/>
        </w:rPr>
        <w:t xml:space="preserve"> </w:t>
      </w:r>
    </w:p>
    <w:sectPr w:rsidR="00BB39CA" w:rsidRPr="00BB39CA" w:rsidSect="006872A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A2B"/>
    <w:multiLevelType w:val="hybridMultilevel"/>
    <w:tmpl w:val="3482DF3E"/>
    <w:lvl w:ilvl="0" w:tplc="FE4AF616">
      <w:numFmt w:val="bullet"/>
      <w:lvlText w:val="-"/>
      <w:lvlJc w:val="left"/>
      <w:pPr>
        <w:ind w:left="24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03533D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91472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EE10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B3351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B6E20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D011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1705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FBA48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23C01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CA57B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FB15B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18043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81E28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91E61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0870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613C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B9F04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F1B42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FDF1AF0"/>
    <w:multiLevelType w:val="hybridMultilevel"/>
    <w:tmpl w:val="3B3CD772"/>
    <w:lvl w:ilvl="0" w:tplc="4B9AB0C6">
      <w:numFmt w:val="bullet"/>
      <w:lvlText w:val=""/>
      <w:lvlJc w:val="left"/>
      <w:pPr>
        <w:ind w:left="3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>
    <w:nsid w:val="429C2C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EA56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1FE40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5FD19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FE52B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19565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63D7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99F33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C0301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F2A5E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1756D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39208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72755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7A243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9227170"/>
    <w:multiLevelType w:val="hybridMultilevel"/>
    <w:tmpl w:val="6E180B4A"/>
    <w:lvl w:ilvl="0" w:tplc="A254D9CE">
      <w:numFmt w:val="bullet"/>
      <w:lvlText w:val=""/>
      <w:lvlJc w:val="left"/>
      <w:pPr>
        <w:ind w:left="3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6">
    <w:nsid w:val="7A6C42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D3F28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35"/>
  </w:num>
  <w:num w:numId="15">
    <w:abstractNumId w:val="20"/>
  </w:num>
  <w:num w:numId="16">
    <w:abstractNumId w:val="17"/>
  </w:num>
  <w:num w:numId="17">
    <w:abstractNumId w:val="33"/>
  </w:num>
  <w:num w:numId="18">
    <w:abstractNumId w:val="27"/>
  </w:num>
  <w:num w:numId="19">
    <w:abstractNumId w:val="7"/>
  </w:num>
  <w:num w:numId="20">
    <w:abstractNumId w:val="34"/>
  </w:num>
  <w:num w:numId="21">
    <w:abstractNumId w:val="23"/>
  </w:num>
  <w:num w:numId="22">
    <w:abstractNumId w:val="8"/>
  </w:num>
  <w:num w:numId="23">
    <w:abstractNumId w:val="3"/>
  </w:num>
  <w:num w:numId="24">
    <w:abstractNumId w:val="19"/>
  </w:num>
  <w:num w:numId="25">
    <w:abstractNumId w:val="11"/>
  </w:num>
  <w:num w:numId="26">
    <w:abstractNumId w:val="37"/>
  </w:num>
  <w:num w:numId="27">
    <w:abstractNumId w:val="32"/>
  </w:num>
  <w:num w:numId="28">
    <w:abstractNumId w:val="30"/>
  </w:num>
  <w:num w:numId="29">
    <w:abstractNumId w:val="29"/>
  </w:num>
  <w:num w:numId="30">
    <w:abstractNumId w:val="16"/>
  </w:num>
  <w:num w:numId="31">
    <w:abstractNumId w:val="18"/>
  </w:num>
  <w:num w:numId="32">
    <w:abstractNumId w:val="10"/>
  </w:num>
  <w:num w:numId="33">
    <w:abstractNumId w:val="28"/>
  </w:num>
  <w:num w:numId="34">
    <w:abstractNumId w:val="25"/>
  </w:num>
  <w:num w:numId="35">
    <w:abstractNumId w:val="15"/>
  </w:num>
  <w:num w:numId="36">
    <w:abstractNumId w:val="14"/>
  </w:num>
  <w:num w:numId="37">
    <w:abstractNumId w:val="22"/>
  </w:num>
  <w:num w:numId="38">
    <w:abstractNumId w:val="24"/>
  </w:num>
  <w:num w:numId="39">
    <w:abstractNumId w:val="21"/>
  </w:num>
  <w:num w:numId="40">
    <w:abstractNumId w:val="9"/>
  </w:num>
  <w:num w:numId="41">
    <w:abstractNumId w:val="26"/>
  </w:num>
  <w:num w:numId="42">
    <w:abstractNumId w:val="5"/>
  </w:num>
  <w:num w:numId="43">
    <w:abstractNumId w:val="31"/>
  </w:num>
  <w:num w:numId="44">
    <w:abstractNumId w:val="12"/>
  </w:num>
  <w:num w:numId="45">
    <w:abstractNumId w:val="1"/>
  </w:num>
  <w:num w:numId="46">
    <w:abstractNumId w:val="13"/>
  </w:num>
  <w:num w:numId="47">
    <w:abstractNumId w:val="36"/>
  </w:num>
  <w:num w:numId="48">
    <w:abstractNumId w:val="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14"/>
    <w:rsid w:val="00011EF4"/>
    <w:rsid w:val="00024E39"/>
    <w:rsid w:val="00042048"/>
    <w:rsid w:val="00070B50"/>
    <w:rsid w:val="00080CFA"/>
    <w:rsid w:val="00095B8A"/>
    <w:rsid w:val="000A7145"/>
    <w:rsid w:val="000B27D8"/>
    <w:rsid w:val="000E6206"/>
    <w:rsid w:val="00110308"/>
    <w:rsid w:val="001160C5"/>
    <w:rsid w:val="00184B6E"/>
    <w:rsid w:val="001D47AA"/>
    <w:rsid w:val="001E0D04"/>
    <w:rsid w:val="0025604B"/>
    <w:rsid w:val="00263302"/>
    <w:rsid w:val="002A6AE7"/>
    <w:rsid w:val="002B2DC5"/>
    <w:rsid w:val="00311E39"/>
    <w:rsid w:val="00332459"/>
    <w:rsid w:val="00343AA9"/>
    <w:rsid w:val="003A0DCD"/>
    <w:rsid w:val="003A113D"/>
    <w:rsid w:val="003B310C"/>
    <w:rsid w:val="003D09B0"/>
    <w:rsid w:val="003D1FCB"/>
    <w:rsid w:val="004171FE"/>
    <w:rsid w:val="0043578E"/>
    <w:rsid w:val="0044627B"/>
    <w:rsid w:val="00454521"/>
    <w:rsid w:val="00484C11"/>
    <w:rsid w:val="00485E5B"/>
    <w:rsid w:val="00492ACD"/>
    <w:rsid w:val="004A133D"/>
    <w:rsid w:val="004B4898"/>
    <w:rsid w:val="004D5214"/>
    <w:rsid w:val="004E439B"/>
    <w:rsid w:val="005125B1"/>
    <w:rsid w:val="00521A70"/>
    <w:rsid w:val="00533E14"/>
    <w:rsid w:val="005A6DAB"/>
    <w:rsid w:val="005B45DF"/>
    <w:rsid w:val="005C2246"/>
    <w:rsid w:val="005C31B0"/>
    <w:rsid w:val="005F2442"/>
    <w:rsid w:val="00603FE7"/>
    <w:rsid w:val="00627856"/>
    <w:rsid w:val="0066662E"/>
    <w:rsid w:val="00673D99"/>
    <w:rsid w:val="00681C2D"/>
    <w:rsid w:val="00684D84"/>
    <w:rsid w:val="006872AB"/>
    <w:rsid w:val="00694578"/>
    <w:rsid w:val="006A78F0"/>
    <w:rsid w:val="006B6DEF"/>
    <w:rsid w:val="006C3984"/>
    <w:rsid w:val="006C790A"/>
    <w:rsid w:val="006E3913"/>
    <w:rsid w:val="006F41BD"/>
    <w:rsid w:val="007249AC"/>
    <w:rsid w:val="00752679"/>
    <w:rsid w:val="00764A7C"/>
    <w:rsid w:val="00793558"/>
    <w:rsid w:val="007A376C"/>
    <w:rsid w:val="007C2542"/>
    <w:rsid w:val="007C668C"/>
    <w:rsid w:val="007E4821"/>
    <w:rsid w:val="00800E79"/>
    <w:rsid w:val="00811875"/>
    <w:rsid w:val="008375D9"/>
    <w:rsid w:val="00840992"/>
    <w:rsid w:val="00860E10"/>
    <w:rsid w:val="008746DC"/>
    <w:rsid w:val="008827F2"/>
    <w:rsid w:val="00885086"/>
    <w:rsid w:val="008A7C5E"/>
    <w:rsid w:val="008B2453"/>
    <w:rsid w:val="008B5891"/>
    <w:rsid w:val="008E1504"/>
    <w:rsid w:val="008E4A4C"/>
    <w:rsid w:val="008E5E54"/>
    <w:rsid w:val="00902CB6"/>
    <w:rsid w:val="00903A7F"/>
    <w:rsid w:val="009050FB"/>
    <w:rsid w:val="00930044"/>
    <w:rsid w:val="00956D37"/>
    <w:rsid w:val="0098043B"/>
    <w:rsid w:val="00984249"/>
    <w:rsid w:val="0098632B"/>
    <w:rsid w:val="009868BD"/>
    <w:rsid w:val="009919EA"/>
    <w:rsid w:val="009B5518"/>
    <w:rsid w:val="009C454C"/>
    <w:rsid w:val="009C686A"/>
    <w:rsid w:val="009D0E6A"/>
    <w:rsid w:val="00A15667"/>
    <w:rsid w:val="00A22D24"/>
    <w:rsid w:val="00A64F82"/>
    <w:rsid w:val="00A81411"/>
    <w:rsid w:val="00A854F2"/>
    <w:rsid w:val="00AB545A"/>
    <w:rsid w:val="00B164EA"/>
    <w:rsid w:val="00B40B2A"/>
    <w:rsid w:val="00B4667C"/>
    <w:rsid w:val="00B56018"/>
    <w:rsid w:val="00B643F2"/>
    <w:rsid w:val="00BB2EFE"/>
    <w:rsid w:val="00BB39CA"/>
    <w:rsid w:val="00BB42EB"/>
    <w:rsid w:val="00BC5D5B"/>
    <w:rsid w:val="00C43964"/>
    <w:rsid w:val="00C47B58"/>
    <w:rsid w:val="00CC3E1B"/>
    <w:rsid w:val="00CE0E98"/>
    <w:rsid w:val="00D26139"/>
    <w:rsid w:val="00D51404"/>
    <w:rsid w:val="00D70056"/>
    <w:rsid w:val="00D84E4D"/>
    <w:rsid w:val="00DD2D60"/>
    <w:rsid w:val="00E25FD3"/>
    <w:rsid w:val="00E36CE9"/>
    <w:rsid w:val="00E4391A"/>
    <w:rsid w:val="00E673C6"/>
    <w:rsid w:val="00EC00F2"/>
    <w:rsid w:val="00EC673B"/>
    <w:rsid w:val="00ED4851"/>
    <w:rsid w:val="00EE52E0"/>
    <w:rsid w:val="00F26638"/>
    <w:rsid w:val="00F551EF"/>
    <w:rsid w:val="00F845D7"/>
    <w:rsid w:val="00FB16A4"/>
    <w:rsid w:val="00FB4FB0"/>
    <w:rsid w:val="00FE46B0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7415"/>
  <w15:chartTrackingRefBased/>
  <w15:docId w15:val="{30F24523-D5D7-4BCA-8068-D83BA01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898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898"/>
    <w:pPr>
      <w:keepNext/>
      <w:keepLines/>
      <w:pBdr>
        <w:left w:val="single" w:sz="12" w:space="12" w:color="9F293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8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8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8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8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8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8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8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8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8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B48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8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4898"/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48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8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48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8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8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8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8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8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898"/>
    <w:rPr>
      <w:rFonts w:asciiTheme="majorHAnsi" w:eastAsiaTheme="majorEastAsia" w:hAnsiTheme="majorHAnsi" w:cstheme="majorBidi"/>
      <w:i/>
      <w:iCs/>
      <w:caps/>
    </w:rPr>
  </w:style>
  <w:style w:type="character" w:styleId="SubtleEmphasis">
    <w:name w:val="Subtle Emphasis"/>
    <w:basedOn w:val="DefaultParagraphFont"/>
    <w:uiPriority w:val="19"/>
    <w:qFormat/>
    <w:rsid w:val="004B4898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4B4898"/>
    <w:rPr>
      <w:rFonts w:asciiTheme="minorHAnsi" w:eastAsiaTheme="minorEastAsia" w:hAnsiTheme="minorHAnsi" w:cstheme="minorBidi"/>
      <w:i/>
      <w:iCs/>
      <w:color w:val="761E28" w:themeColor="accent2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B4898"/>
    <w:rPr>
      <w:rFonts w:asciiTheme="minorHAnsi" w:eastAsiaTheme="minorEastAsia" w:hAnsiTheme="minorHAnsi" w:cstheme="minorBidi"/>
      <w:b/>
      <w:bCs/>
      <w:i/>
      <w:iCs/>
      <w:color w:val="761E28" w:themeColor="accent2" w:themeShade="BF"/>
      <w:spacing w:val="0"/>
      <w:w w:val="100"/>
      <w:positio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4B48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48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8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8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61E2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898"/>
    <w:rPr>
      <w:rFonts w:asciiTheme="majorHAnsi" w:eastAsiaTheme="majorEastAsia" w:hAnsiTheme="majorHAnsi" w:cstheme="majorBidi"/>
      <w:caps/>
      <w:color w:val="761E28" w:themeColor="accent2" w:themeShade="BF"/>
      <w:spacing w:val="1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B48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48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B48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898"/>
    <w:pPr>
      <w:spacing w:line="240" w:lineRule="auto"/>
    </w:pPr>
    <w:rPr>
      <w:b/>
      <w:bCs/>
      <w:color w:val="9F2936" w:themeColor="accent2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898"/>
    <w:pPr>
      <w:outlineLvl w:val="9"/>
    </w:pPr>
  </w:style>
  <w:style w:type="paragraph" w:styleId="NoSpacing">
    <w:name w:val="No Spacing"/>
    <w:uiPriority w:val="1"/>
    <w:qFormat/>
    <w:rsid w:val="004B48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le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28396-60CB-4AB2-9DDA-685D7230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1923</TotalTime>
  <Pages>11</Pages>
  <Words>2845</Words>
  <Characters>15653</Characters>
  <Application>Microsoft Office Word</Application>
  <DocSecurity>0</DocSecurity>
  <Lines>411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Thales Menato</dc:creator>
  <cp:keywords/>
  <cp:lastModifiedBy>Thales Menato</cp:lastModifiedBy>
  <cp:revision>124</cp:revision>
  <cp:lastPrinted>2015-05-12T04:03:00Z</cp:lastPrinted>
  <dcterms:created xsi:type="dcterms:W3CDTF">2015-05-08T02:52:00Z</dcterms:created>
  <dcterms:modified xsi:type="dcterms:W3CDTF">2015-05-12T04:06:00Z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