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4C" w:rsidRDefault="0030084C" w:rsidP="0030084C">
      <w:pPr>
        <w:spacing w:after="0"/>
      </w:pPr>
      <w:r>
        <w:t xml:space="preserve">Thales Eduardo Adair </w:t>
      </w:r>
      <w:proofErr w:type="spellStart"/>
      <w:r>
        <w:t>Menato</w:t>
      </w:r>
      <w:proofErr w:type="spellEnd"/>
      <w:r>
        <w:t xml:space="preserve"> – 407976</w:t>
      </w:r>
    </w:p>
    <w:p w:rsidR="0030084C" w:rsidRDefault="0030084C" w:rsidP="0030084C">
      <w:pPr>
        <w:spacing w:after="0"/>
      </w:pPr>
      <w:r>
        <w:t>Flavia Moraes - 380048</w:t>
      </w:r>
    </w:p>
    <w:p w:rsidR="0030084C" w:rsidRDefault="0030084C"/>
    <w:p w:rsidR="003328CC" w:rsidRDefault="0025175E">
      <w:r>
        <w:t xml:space="preserve">Aula 7 – </w:t>
      </w:r>
      <w:proofErr w:type="spellStart"/>
      <w:r>
        <w:t>Procedures</w:t>
      </w:r>
      <w:proofErr w:type="spellEnd"/>
      <w:r>
        <w:t xml:space="preserve"> e Vetores</w:t>
      </w:r>
    </w:p>
    <w:p w:rsidR="0025175E" w:rsidRDefault="0025175E"/>
    <w:p w:rsidR="008C1BDC" w:rsidRDefault="00B868AE" w:rsidP="008C1BDC">
      <w:pPr>
        <w:pStyle w:val="PargrafodaLista"/>
        <w:numPr>
          <w:ilvl w:val="0"/>
          <w:numId w:val="1"/>
        </w:numPr>
      </w:pPr>
      <w:r>
        <w:t xml:space="preserve">Este primeiro programa inicializa uma string com o nome “Abraham Lincoln”, carrega no registrador </w:t>
      </w:r>
      <w:proofErr w:type="spellStart"/>
      <w:r>
        <w:t>ecx</w:t>
      </w:r>
      <w:proofErr w:type="spellEnd"/>
      <w:r>
        <w:t xml:space="preserve"> o tamanho do nome (quantidade de caracteres). Em um primeiro loop L1, cada caractere é removido do nome e colocado no registrador </w:t>
      </w:r>
      <w:proofErr w:type="spellStart"/>
      <w:r>
        <w:t>eax</w:t>
      </w:r>
      <w:proofErr w:type="spellEnd"/>
      <w:r>
        <w:t xml:space="preserve">, depois ele é colocado na pilha. Assim que todos os caracteres são colocados na pilha o loop termina e um novo loop L2 começa, onde os caracteres são removidos da pilha e adicionados novamente na memória. Como a estrutura pilha é </w:t>
      </w:r>
      <w:r w:rsidRPr="00B868AE">
        <w:rPr>
          <w:i/>
        </w:rPr>
        <w:t>FILO</w:t>
      </w:r>
      <w:r>
        <w:t xml:space="preserve"> a string é armazenada invertida: “</w:t>
      </w:r>
      <w:proofErr w:type="spellStart"/>
      <w:proofErr w:type="gramStart"/>
      <w:r>
        <w:t>nlocniL</w:t>
      </w:r>
      <w:proofErr w:type="spellEnd"/>
      <w:proofErr w:type="gramEnd"/>
      <w:r>
        <w:t xml:space="preserve"> </w:t>
      </w:r>
      <w:proofErr w:type="spellStart"/>
      <w:r>
        <w:t>maharbA</w:t>
      </w:r>
      <w:proofErr w:type="spellEnd"/>
      <w:r>
        <w:t>”.</w:t>
      </w:r>
      <w:r w:rsidR="008C1BDC">
        <w:t xml:space="preserve"> O registrador ESP vai alterando e definindo onde está o topo da pilha, decrementando.</w:t>
      </w:r>
    </w:p>
    <w:p w:rsidR="008C1BDC" w:rsidRDefault="008C1BDC" w:rsidP="00F11D95"/>
    <w:p w:rsidR="00F11D95" w:rsidRDefault="00F11D95" w:rsidP="00F11D95">
      <w:pPr>
        <w:pStyle w:val="PargrafodaLista"/>
        <w:numPr>
          <w:ilvl w:val="0"/>
          <w:numId w:val="1"/>
        </w:numPr>
      </w:pPr>
      <w:r>
        <w:t xml:space="preserve">Neste código temos o </w:t>
      </w:r>
      <w:proofErr w:type="spellStart"/>
      <w:r>
        <w:t>main</w:t>
      </w:r>
      <w:proofErr w:type="spellEnd"/>
      <w:r>
        <w:t xml:space="preserve">, onde está o código principal e um procedimento abaixo chamado </w:t>
      </w:r>
      <w:proofErr w:type="spellStart"/>
      <w:proofErr w:type="gramStart"/>
      <w:r>
        <w:t>ArraySum</w:t>
      </w:r>
      <w:proofErr w:type="spellEnd"/>
      <w:proofErr w:type="gramEnd"/>
      <w:r>
        <w:t xml:space="preserve">. O procedimento calcula a soma de todos os elementos de um </w:t>
      </w:r>
      <w:proofErr w:type="spellStart"/>
      <w:r>
        <w:t>array</w:t>
      </w:r>
      <w:proofErr w:type="spellEnd"/>
      <w:r>
        <w:t xml:space="preserve"> de inteiros de 32 bits e possui como entrada ESI com o endereço do </w:t>
      </w:r>
      <w:proofErr w:type="spellStart"/>
      <w:r>
        <w:t>array</w:t>
      </w:r>
      <w:proofErr w:type="spellEnd"/>
      <w:r>
        <w:t xml:space="preserve">, ECX com o numero de elementos do </w:t>
      </w:r>
      <w:proofErr w:type="spellStart"/>
      <w:r>
        <w:t>array</w:t>
      </w:r>
      <w:proofErr w:type="spellEnd"/>
      <w:r>
        <w:t xml:space="preserve"> e gera como saída EAX com o valor calculado para a soma.</w:t>
      </w:r>
      <w:r w:rsidR="00CC2B60">
        <w:br/>
      </w:r>
      <w:r w:rsidR="00495459">
        <w:t>Quando ele começa o procedimento a primeira coisa a ser feita é colocar os valores na pilha do ESI e ECX, realiza a soma dentro do loop e ESI e ECX vão sendo alterados, ao terminar ele retira da pilha os valores armazenados e recupera os valores iniciais de ESI e ECX de modo que os parâmetros são preservados após passar pelo procedimento.</w:t>
      </w:r>
    </w:p>
    <w:p w:rsidR="005E31E5" w:rsidRDefault="005E31E5" w:rsidP="005E31E5">
      <w:pPr>
        <w:pStyle w:val="PargrafodaLista"/>
      </w:pPr>
    </w:p>
    <w:p w:rsidR="004D09E9" w:rsidRDefault="00CC2B60" w:rsidP="004D09E9">
      <w:pPr>
        <w:pStyle w:val="PargrafodaLista"/>
        <w:numPr>
          <w:ilvl w:val="0"/>
          <w:numId w:val="1"/>
        </w:numPr>
      </w:pPr>
      <w:r>
        <w:t xml:space="preserve">O código possui três procedimentos que são utilizados dentro do </w:t>
      </w:r>
      <w:proofErr w:type="spellStart"/>
      <w:r w:rsidRPr="004D09E9">
        <w:rPr>
          <w:i/>
        </w:rPr>
        <w:t>main</w:t>
      </w:r>
      <w:proofErr w:type="spellEnd"/>
      <w:r>
        <w:t xml:space="preserve">. Na inicialização das variáveis o tamanho do </w:t>
      </w:r>
      <w:proofErr w:type="spellStart"/>
      <w:r>
        <w:t>array</w:t>
      </w:r>
      <w:proofErr w:type="spellEnd"/>
      <w:r>
        <w:t xml:space="preserve"> é definido de acordo com valor definido pra </w:t>
      </w:r>
      <w:r w:rsidRPr="004D09E9">
        <w:rPr>
          <w:i/>
        </w:rPr>
        <w:t>INTEGER_COUNT</w:t>
      </w:r>
      <w:r>
        <w:t xml:space="preserve"> no inicio. O primeiro procedimento </w:t>
      </w:r>
      <w:proofErr w:type="spellStart"/>
      <w:proofErr w:type="gramStart"/>
      <w:r w:rsidRPr="004D09E9">
        <w:rPr>
          <w:i/>
        </w:rPr>
        <w:t>PromptForIntegers</w:t>
      </w:r>
      <w:proofErr w:type="spellEnd"/>
      <w:proofErr w:type="gramEnd"/>
      <w:r>
        <w:t xml:space="preserve"> recebe como parâmetro </w:t>
      </w:r>
      <w:r w:rsidRPr="004D09E9">
        <w:rPr>
          <w:i/>
        </w:rPr>
        <w:t>ECX, EDX, ESI</w:t>
      </w:r>
      <w:r>
        <w:t xml:space="preserve">, ele joga para </w:t>
      </w:r>
      <w:proofErr w:type="spellStart"/>
      <w:r>
        <w:t>edx</w:t>
      </w:r>
      <w:proofErr w:type="spellEnd"/>
      <w:r>
        <w:t xml:space="preserve"> o endereço da string contendo “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” que é utilizada assim que inicializa o loop pelo procedimento </w:t>
      </w:r>
      <w:proofErr w:type="spellStart"/>
      <w:r w:rsidRPr="004D09E9">
        <w:rPr>
          <w:i/>
        </w:rPr>
        <w:t>WriteString</w:t>
      </w:r>
      <w:proofErr w:type="spellEnd"/>
      <w:r>
        <w:t xml:space="preserve">, abaixo temos o procedimento </w:t>
      </w:r>
      <w:proofErr w:type="spellStart"/>
      <w:r w:rsidRPr="004D09E9">
        <w:rPr>
          <w:i/>
        </w:rPr>
        <w:t>ReadInt</w:t>
      </w:r>
      <w:proofErr w:type="spellEnd"/>
      <w:r>
        <w:t xml:space="preserve"> </w:t>
      </w:r>
      <w:r w:rsidRPr="00CC2B60">
        <w:t>para</w:t>
      </w:r>
      <w:r>
        <w:t xml:space="preserve"> leitura do inteiro digitado pelo usuário no console, o </w:t>
      </w:r>
      <w:proofErr w:type="spellStart"/>
      <w:r w:rsidRPr="004D09E9">
        <w:rPr>
          <w:i/>
        </w:rPr>
        <w:t>Crlf</w:t>
      </w:r>
      <w:proofErr w:type="spellEnd"/>
      <w:r>
        <w:t xml:space="preserve"> serve para pular de linha e voltar o cursor ao início do console, o </w:t>
      </w:r>
      <w:proofErr w:type="spellStart"/>
      <w:r>
        <w:t>mov</w:t>
      </w:r>
      <w:proofErr w:type="spellEnd"/>
      <w:r>
        <w:t xml:space="preserve"> armazena o valor que foi armazenado em </w:t>
      </w:r>
      <w:r w:rsidRPr="004D09E9">
        <w:rPr>
          <w:i/>
        </w:rPr>
        <w:t>EAX</w:t>
      </w:r>
      <w:r>
        <w:t xml:space="preserve"> pelo </w:t>
      </w:r>
      <w:proofErr w:type="spellStart"/>
      <w:r w:rsidRPr="004D09E9">
        <w:rPr>
          <w:i/>
        </w:rPr>
        <w:t>ReadInt</w:t>
      </w:r>
      <w:proofErr w:type="spellEnd"/>
      <w:r>
        <w:t xml:space="preserve"> para a memória no endereço de </w:t>
      </w:r>
      <w:r w:rsidRPr="004D09E9">
        <w:rPr>
          <w:i/>
        </w:rPr>
        <w:t>ESI</w:t>
      </w:r>
      <w:r>
        <w:t xml:space="preserve"> que é o </w:t>
      </w:r>
      <w:proofErr w:type="spellStart"/>
      <w:r>
        <w:t>array</w:t>
      </w:r>
      <w:proofErr w:type="spellEnd"/>
      <w:r>
        <w:t xml:space="preserve"> declarado.</w:t>
      </w:r>
      <w:r>
        <w:br/>
        <w:t xml:space="preserve">Após a leitura dos inteiros, temos o procedimento </w:t>
      </w:r>
      <w:proofErr w:type="spellStart"/>
      <w:r w:rsidRPr="004D09E9">
        <w:rPr>
          <w:i/>
        </w:rPr>
        <w:t>ArraySum</w:t>
      </w:r>
      <w:proofErr w:type="spellEnd"/>
      <w:r>
        <w:t xml:space="preserve"> que funciona da mesma maneira que o do exercício anteriores tirando que ele não preserva os parâmetros passados no início.</w:t>
      </w:r>
      <w:r>
        <w:br/>
        <w:t xml:space="preserve">No ultimo procedimento </w:t>
      </w:r>
      <w:proofErr w:type="spellStart"/>
      <w:r w:rsidRPr="004D09E9">
        <w:rPr>
          <w:i/>
        </w:rPr>
        <w:t>DisplaySum</w:t>
      </w:r>
      <w:proofErr w:type="spellEnd"/>
      <w:r>
        <w:t xml:space="preserve"> o valor calculado é exibido na tela.</w:t>
      </w:r>
    </w:p>
    <w:p w:rsidR="004D09E9" w:rsidRDefault="004D09E9" w:rsidP="004D09E9">
      <w:pPr>
        <w:pStyle w:val="PargrafodaLista"/>
      </w:pPr>
    </w:p>
    <w:p w:rsidR="004D09E9" w:rsidRPr="004D09E9" w:rsidRDefault="004D09E9" w:rsidP="004D09E9">
      <w:pPr>
        <w:pStyle w:val="PargrafodaLista"/>
        <w:numPr>
          <w:ilvl w:val="0"/>
          <w:numId w:val="1"/>
        </w:num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TITLE Integer Summation Program</w:t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ab/>
        <w:t xml:space="preserve">     (Sum2.asm)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INCLUDE Irvine32.inc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TAMANHO_ARRAY = 10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.data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array</w:t>
      </w:r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 xml:space="preserve"> DWORD  10d, 20d, 30d, 50d, 40d, 60d, 15d, 5d, 99d, 1d</w:t>
      </w:r>
    </w:p>
    <w:p w:rsidR="004D09E9" w:rsidRPr="0030084C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30084C">
        <w:rPr>
          <w:rFonts w:ascii="Courant" w:hAnsi="Courant" w:cs="Consolas"/>
          <w:sz w:val="18"/>
          <w:szCs w:val="18"/>
          <w:lang w:val="en-US"/>
        </w:rPr>
        <w:t>somaArray DWORD ?</w:t>
      </w:r>
    </w:p>
    <w:p w:rsidR="004D09E9" w:rsidRPr="0030084C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30084C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30084C">
        <w:rPr>
          <w:rFonts w:ascii="Courant" w:hAnsi="Courant" w:cs="Consolas"/>
          <w:sz w:val="18"/>
          <w:szCs w:val="18"/>
          <w:lang w:val="en-US"/>
        </w:rPr>
        <w:t xml:space="preserve">.code </w:t>
      </w:r>
    </w:p>
    <w:p w:rsidR="004D09E9" w:rsidRPr="0030084C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30084C">
        <w:rPr>
          <w:rFonts w:ascii="Courant" w:hAnsi="Courant" w:cs="Consolas"/>
          <w:sz w:val="18"/>
          <w:szCs w:val="18"/>
          <w:lang w:val="en-US"/>
        </w:rPr>
        <w:t>main PROC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30084C">
        <w:rPr>
          <w:rFonts w:ascii="Courant" w:hAnsi="Courant" w:cs="Consolas"/>
          <w:sz w:val="18"/>
          <w:szCs w:val="18"/>
          <w:lang w:val="en-US"/>
        </w:rPr>
        <w:tab/>
      </w: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call</w:t>
      </w:r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Clrscr</w:t>
      </w:r>
      <w:proofErr w:type="spellEnd"/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mov</w:t>
      </w:r>
      <w:proofErr w:type="spellEnd"/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esi,OFFSET</w:t>
      </w:r>
      <w:proofErr w:type="spellEnd"/>
      <w:r w:rsidRPr="004D09E9">
        <w:rPr>
          <w:rFonts w:ascii="Courant" w:hAnsi="Courant" w:cs="Consolas"/>
          <w:sz w:val="18"/>
          <w:szCs w:val="18"/>
          <w:lang w:val="en-US"/>
        </w:rPr>
        <w:t xml:space="preserve"> array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mov</w:t>
      </w:r>
      <w:proofErr w:type="spellEnd"/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ecx,TAMANHO_ARRAY</w:t>
      </w:r>
      <w:proofErr w:type="spellEnd"/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call</w:t>
      </w:r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SomaGeral</w:t>
      </w:r>
      <w:proofErr w:type="spellEnd"/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call</w:t>
      </w:r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WaitMsg</w:t>
      </w:r>
      <w:proofErr w:type="spellEnd"/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exit</w:t>
      </w:r>
      <w:proofErr w:type="gramEnd"/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main</w:t>
      </w:r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 xml:space="preserve"> ENDP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30084C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30084C">
        <w:rPr>
          <w:rFonts w:ascii="Courant" w:hAnsi="Courant" w:cs="Consolas"/>
          <w:sz w:val="18"/>
          <w:szCs w:val="18"/>
        </w:rPr>
        <w:t>;-----------------------------------------------------</w:t>
      </w:r>
    </w:p>
    <w:p w:rsidR="004D09E9" w:rsidRPr="0030084C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30084C">
        <w:rPr>
          <w:rFonts w:ascii="Courant" w:hAnsi="Courant" w:cs="Consolas"/>
          <w:sz w:val="18"/>
          <w:szCs w:val="18"/>
        </w:rPr>
        <w:t>SomaGeral PROC USES esi ecx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;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 xml:space="preserve">; Recebe: ESI aponta para o </w:t>
      </w:r>
      <w:proofErr w:type="spellStart"/>
      <w:r w:rsidRPr="004D09E9">
        <w:rPr>
          <w:rFonts w:ascii="Courant" w:hAnsi="Courant" w:cs="Consolas"/>
          <w:sz w:val="18"/>
          <w:szCs w:val="18"/>
        </w:rPr>
        <w:t>array</w:t>
      </w:r>
      <w:proofErr w:type="spellEnd"/>
      <w:r w:rsidRPr="004D09E9">
        <w:rPr>
          <w:rFonts w:ascii="Courant" w:hAnsi="Courant" w:cs="Consolas"/>
          <w:sz w:val="18"/>
          <w:szCs w:val="18"/>
        </w:rPr>
        <w:t xml:space="preserve">, ECX = tamanho do </w:t>
      </w:r>
      <w:proofErr w:type="spellStart"/>
      <w:proofErr w:type="gramStart"/>
      <w:r w:rsidRPr="004D09E9">
        <w:rPr>
          <w:rFonts w:ascii="Courant" w:hAnsi="Courant" w:cs="Consolas"/>
          <w:sz w:val="18"/>
          <w:szCs w:val="18"/>
        </w:rPr>
        <w:t>array</w:t>
      </w:r>
      <w:proofErr w:type="spellEnd"/>
      <w:proofErr w:type="gramEnd"/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; Retorna:</w:t>
      </w:r>
      <w:proofErr w:type="gramStart"/>
      <w:r w:rsidRPr="004D09E9">
        <w:rPr>
          <w:rFonts w:ascii="Courant" w:hAnsi="Courant" w:cs="Consolas"/>
          <w:sz w:val="18"/>
          <w:szCs w:val="18"/>
        </w:rPr>
        <w:t xml:space="preserve">  </w:t>
      </w:r>
      <w:proofErr w:type="gramEnd"/>
      <w:r w:rsidRPr="004D09E9">
        <w:rPr>
          <w:rFonts w:ascii="Courant" w:hAnsi="Courant" w:cs="Consolas"/>
          <w:sz w:val="18"/>
          <w:szCs w:val="18"/>
        </w:rPr>
        <w:t>valor da soma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proofErr w:type="gramStart"/>
      <w:r w:rsidRPr="004D09E9">
        <w:rPr>
          <w:rFonts w:ascii="Courant" w:hAnsi="Courant" w:cs="Consolas"/>
          <w:sz w:val="18"/>
          <w:szCs w:val="18"/>
        </w:rPr>
        <w:t>;-</w:t>
      </w:r>
      <w:proofErr w:type="gramEnd"/>
      <w:r w:rsidRPr="004D09E9">
        <w:rPr>
          <w:rFonts w:ascii="Courant" w:hAnsi="Courant" w:cs="Consolas"/>
          <w:sz w:val="18"/>
          <w:szCs w:val="18"/>
        </w:rPr>
        <w:t>----------------------------------------------------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ab/>
      </w:r>
      <w:proofErr w:type="spellStart"/>
      <w:proofErr w:type="gramStart"/>
      <w:r w:rsidRPr="004D09E9">
        <w:rPr>
          <w:rFonts w:ascii="Courant" w:hAnsi="Courant" w:cs="Consolas"/>
          <w:sz w:val="18"/>
          <w:szCs w:val="18"/>
        </w:rPr>
        <w:t>mov</w:t>
      </w:r>
      <w:proofErr w:type="spellEnd"/>
      <w:proofErr w:type="gramEnd"/>
      <w:r w:rsidRPr="004D09E9">
        <w:rPr>
          <w:rFonts w:ascii="Courant" w:hAnsi="Courant" w:cs="Consolas"/>
          <w:sz w:val="18"/>
          <w:szCs w:val="18"/>
        </w:rPr>
        <w:t xml:space="preserve"> </w:t>
      </w:r>
      <w:proofErr w:type="spellStart"/>
      <w:r w:rsidRPr="004D09E9">
        <w:rPr>
          <w:rFonts w:ascii="Courant" w:hAnsi="Courant" w:cs="Consolas"/>
          <w:sz w:val="18"/>
          <w:szCs w:val="18"/>
        </w:rPr>
        <w:t>eax</w:t>
      </w:r>
      <w:proofErr w:type="spellEnd"/>
      <w:r w:rsidRPr="004D09E9">
        <w:rPr>
          <w:rFonts w:ascii="Courant" w:hAnsi="Courant" w:cs="Consolas"/>
          <w:sz w:val="18"/>
          <w:szCs w:val="18"/>
        </w:rPr>
        <w:t>, 0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L1: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add</w:t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eax</w:t>
      </w:r>
      <w:proofErr w:type="spellEnd"/>
      <w:r w:rsidRPr="004D09E9">
        <w:rPr>
          <w:rFonts w:ascii="Courant" w:hAnsi="Courant" w:cs="Consolas"/>
          <w:sz w:val="18"/>
          <w:szCs w:val="18"/>
          <w:lang w:val="en-US"/>
        </w:rPr>
        <w:t>, [</w:t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esi</w:t>
      </w:r>
      <w:proofErr w:type="spellEnd"/>
      <w:r w:rsidRPr="004D09E9">
        <w:rPr>
          <w:rFonts w:ascii="Courant" w:hAnsi="Courant" w:cs="Consolas"/>
          <w:sz w:val="18"/>
          <w:szCs w:val="18"/>
          <w:lang w:val="en-US"/>
        </w:rPr>
        <w:t>]</w:t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ab/>
        <w:t>; store in array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add</w:t>
      </w:r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esi,TYPE</w:t>
      </w:r>
      <w:proofErr w:type="spellEnd"/>
      <w:r w:rsidRPr="004D09E9">
        <w:rPr>
          <w:rFonts w:ascii="Courant" w:hAnsi="Courant" w:cs="Consolas"/>
          <w:sz w:val="18"/>
          <w:szCs w:val="18"/>
          <w:lang w:val="en-US"/>
        </w:rPr>
        <w:t xml:space="preserve"> DWORD</w:t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ab/>
        <w:t>; next integer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loop</w:t>
      </w:r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ab/>
        <w:t>L1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spellStart"/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mov</w:t>
      </w:r>
      <w:proofErr w:type="spellEnd"/>
      <w:proofErr w:type="gramEnd"/>
      <w:r w:rsidRPr="004D09E9">
        <w:rPr>
          <w:rFonts w:ascii="Courant" w:hAnsi="Courant" w:cs="Consolas"/>
          <w:sz w:val="18"/>
          <w:szCs w:val="18"/>
          <w:lang w:val="en-US"/>
        </w:rPr>
        <w:t xml:space="preserve"> </w:t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somaArray</w:t>
      </w:r>
      <w:proofErr w:type="spellEnd"/>
      <w:r w:rsidRPr="004D09E9">
        <w:rPr>
          <w:rFonts w:ascii="Courant" w:hAnsi="Courant" w:cs="Consolas"/>
          <w:sz w:val="18"/>
          <w:szCs w:val="18"/>
          <w:lang w:val="en-US"/>
        </w:rPr>
        <w:t xml:space="preserve">, </w:t>
      </w:r>
      <w:proofErr w:type="spellStart"/>
      <w:r w:rsidRPr="004D09E9">
        <w:rPr>
          <w:rFonts w:ascii="Courant" w:hAnsi="Courant" w:cs="Consolas"/>
          <w:sz w:val="18"/>
          <w:szCs w:val="18"/>
          <w:lang w:val="en-US"/>
        </w:rPr>
        <w:t>eax</w:t>
      </w:r>
      <w:proofErr w:type="spellEnd"/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</w:r>
      <w:proofErr w:type="gramStart"/>
      <w:r w:rsidRPr="004D09E9">
        <w:rPr>
          <w:rFonts w:ascii="Courant" w:hAnsi="Courant" w:cs="Consolas"/>
          <w:sz w:val="18"/>
          <w:szCs w:val="18"/>
          <w:lang w:val="en-US"/>
        </w:rPr>
        <w:t>ret</w:t>
      </w:r>
      <w:proofErr w:type="gramEnd"/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proofErr w:type="spellStart"/>
      <w:proofErr w:type="gramStart"/>
      <w:r w:rsidRPr="004D09E9">
        <w:rPr>
          <w:rFonts w:ascii="Courant" w:hAnsi="Courant" w:cs="Consolas"/>
          <w:sz w:val="18"/>
          <w:szCs w:val="18"/>
        </w:rPr>
        <w:t>SomaGeral</w:t>
      </w:r>
      <w:proofErr w:type="spellEnd"/>
      <w:proofErr w:type="gramEnd"/>
      <w:r w:rsidRPr="004D09E9">
        <w:rPr>
          <w:rFonts w:ascii="Courant" w:hAnsi="Courant" w:cs="Consolas"/>
          <w:sz w:val="18"/>
          <w:szCs w:val="18"/>
        </w:rPr>
        <w:t xml:space="preserve"> ENDP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 xml:space="preserve">END </w:t>
      </w:r>
      <w:proofErr w:type="spellStart"/>
      <w:r w:rsidRPr="004D09E9">
        <w:rPr>
          <w:rFonts w:ascii="Courant" w:hAnsi="Courant" w:cs="Consolas"/>
          <w:sz w:val="18"/>
          <w:szCs w:val="18"/>
        </w:rPr>
        <w:t>main</w:t>
      </w:r>
      <w:proofErr w:type="spellEnd"/>
    </w:p>
    <w:p w:rsidR="004D09E9" w:rsidRDefault="004D09E9" w:rsidP="004D09E9">
      <w:r>
        <w:t xml:space="preserve"> </w:t>
      </w:r>
      <w:r>
        <w:br/>
      </w:r>
      <w:proofErr w:type="gramStart"/>
      <w:r w:rsidR="004C3903">
        <w:t>5</w:t>
      </w:r>
      <w:proofErr w:type="gramEnd"/>
      <w:r w:rsidR="004C3903">
        <w:t>)</w:t>
      </w:r>
    </w:p>
    <w:p w:rsidR="004C3903" w:rsidRDefault="004C3903" w:rsidP="004D09E9"/>
    <w:sectPr w:rsidR="004C3903" w:rsidSect="0033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1017"/>
    <w:multiLevelType w:val="hybridMultilevel"/>
    <w:tmpl w:val="CF0C8B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characterSpacingControl w:val="doNotCompress"/>
  <w:compat/>
  <w:rsids>
    <w:rsidRoot w:val="001C5DA6"/>
    <w:rsid w:val="00157559"/>
    <w:rsid w:val="001C5DA6"/>
    <w:rsid w:val="0025175E"/>
    <w:rsid w:val="0030084C"/>
    <w:rsid w:val="003328CC"/>
    <w:rsid w:val="00495459"/>
    <w:rsid w:val="004C3903"/>
    <w:rsid w:val="004D09E9"/>
    <w:rsid w:val="00577EF4"/>
    <w:rsid w:val="005E31E5"/>
    <w:rsid w:val="006256D2"/>
    <w:rsid w:val="008C1BDC"/>
    <w:rsid w:val="00B868AE"/>
    <w:rsid w:val="00CC2B60"/>
    <w:rsid w:val="00F1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les%20Menato\Dropbox\Faculdade\4o%20Semestre\Lab%20Arq2\%5brelatorio%5dAula%207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[relatorio]Aula 7</Template>
  <TotalTime>0</TotalTime>
  <Pages>2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Eduardo Adair Menato</dc:creator>
  <cp:lastModifiedBy>Thales Eduardo Adair Menato</cp:lastModifiedBy>
  <cp:revision>2</cp:revision>
  <dcterms:created xsi:type="dcterms:W3CDTF">2012-11-20T15:57:00Z</dcterms:created>
  <dcterms:modified xsi:type="dcterms:W3CDTF">2012-11-20T15:57:00Z</dcterms:modified>
</cp:coreProperties>
</file>